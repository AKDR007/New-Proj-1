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Organization"/>
        <w:tag w:val="Organization"/>
        <w:id w:val="30291151"/>
        <w:placeholder>
          <w:docPart w:val="CC4F2741D7557B4A9C189DE312428F3D"/>
        </w:placeholder>
        <w:temporary/>
        <w:showingPlcHdr/>
        <w15:appearance w15:val="hidden"/>
      </w:sdtPr>
      <w:sdtEndPr/>
      <w:sdtContent>
        <w:p w14:paraId="1B763A70" w14:textId="77777777" w:rsidR="005B2A2D" w:rsidRDefault="005C3583">
          <w:pPr>
            <w:pStyle w:val="Heading1"/>
          </w:pPr>
          <w:r>
            <w:t>Organization Name</w:t>
          </w:r>
        </w:p>
      </w:sdtContent>
    </w:sdt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1E0" w:firstRow="1" w:lastRow="1" w:firstColumn="1" w:lastColumn="1" w:noHBand="0" w:noVBand="0"/>
        <w:tblCaption w:val="Content table"/>
      </w:tblPr>
      <w:tblGrid>
        <w:gridCol w:w="3622"/>
        <w:gridCol w:w="6448"/>
      </w:tblGrid>
      <w:tr w:rsidR="005B2A2D" w14:paraId="66DDC513" w14:textId="77777777">
        <w:trPr>
          <w:trHeight w:val="522"/>
          <w:tblHeader/>
        </w:trPr>
        <w:sdt>
          <w:sdtPr>
            <w:id w:val="1404944302"/>
            <w:placeholder>
              <w:docPart w:val="040E79E8F8A18040821A71A490DD5746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  <w:shd w:val="clear" w:color="auto" w:fill="365F91" w:themeFill="accent1" w:themeFillShade="BF"/>
                <w:vAlign w:val="center"/>
              </w:tcPr>
              <w:p w14:paraId="21AC9C67" w14:textId="77777777" w:rsidR="005B2A2D" w:rsidRDefault="005C3583">
                <w:pPr>
                  <w:pStyle w:val="Heading2"/>
                </w:pPr>
                <w:r>
                  <w:t>Itinerary</w:t>
                </w:r>
              </w:p>
            </w:tc>
          </w:sdtContent>
        </w:sdt>
        <w:tc>
          <w:tcPr>
            <w:tcW w:w="6408" w:type="dxa"/>
            <w:shd w:val="clear" w:color="auto" w:fill="365F91" w:themeFill="accent1" w:themeFillShade="BF"/>
            <w:vAlign w:val="center"/>
          </w:tcPr>
          <w:p w14:paraId="75F8DA5B" w14:textId="77777777" w:rsidR="005B2A2D" w:rsidRDefault="005C3583">
            <w:pPr>
              <w:pStyle w:val="Heading2"/>
            </w:pPr>
            <w:r>
              <w:t xml:space="preserve">For </w:t>
            </w:r>
            <w:sdt>
              <w:sdtPr>
                <w:id w:val="-1630548294"/>
                <w:placeholder>
                  <w:docPart w:val="FE47E878B7FAE44E9635434DF71790F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Name</w:t>
                </w:r>
              </w:sdtContent>
            </w:sdt>
          </w:p>
        </w:tc>
      </w:tr>
      <w:tr w:rsidR="005B2A2D" w14:paraId="373A7C01" w14:textId="77777777">
        <w:trPr>
          <w:trHeight w:val="720"/>
        </w:trPr>
        <w:sdt>
          <w:sdtPr>
            <w:id w:val="-853107449"/>
            <w:placeholder>
              <w:docPart w:val="DF023E73AA96674FA141FF1EDC4E4302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  <w:vAlign w:val="center"/>
              </w:tcPr>
              <w:p w14:paraId="64DE5905" w14:textId="77777777" w:rsidR="005B2A2D" w:rsidRDefault="005C3583">
                <w:pPr>
                  <w:pStyle w:val="Heading3"/>
                </w:pPr>
                <w:r>
                  <w:t>Trip Description</w:t>
                </w:r>
              </w:p>
            </w:tc>
          </w:sdtContent>
        </w:sdt>
        <w:tc>
          <w:tcPr>
            <w:tcW w:w="6408" w:type="dxa"/>
            <w:vAlign w:val="center"/>
          </w:tcPr>
          <w:p w14:paraId="4109FCF8" w14:textId="77777777" w:rsidR="005B2A2D" w:rsidRDefault="005B2A2D"/>
        </w:tc>
      </w:tr>
      <w:tr w:rsidR="005B2A2D" w14:paraId="13766D56" w14:textId="77777777">
        <w:trPr>
          <w:trHeight w:val="720"/>
        </w:trPr>
        <w:tc>
          <w:tcPr>
            <w:tcW w:w="3600" w:type="dxa"/>
            <w:vAlign w:val="center"/>
          </w:tcPr>
          <w:p w14:paraId="59B3F7E5" w14:textId="77777777" w:rsidR="005B2A2D" w:rsidRDefault="005C3583">
            <w:pPr>
              <w:pStyle w:val="Heading3"/>
            </w:pPr>
            <w:sdt>
              <w:sdtPr>
                <w:id w:val="2108383985"/>
                <w:placeholder>
                  <w:docPart w:val="2FB42617EFE3B14A9580053143B7EA7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Trip Goals</w:t>
                </w:r>
              </w:sdtContent>
            </w:sdt>
          </w:p>
        </w:tc>
        <w:tc>
          <w:tcPr>
            <w:tcW w:w="6408" w:type="dxa"/>
            <w:vAlign w:val="center"/>
          </w:tcPr>
          <w:p w14:paraId="6839FB9C" w14:textId="77777777" w:rsidR="005B2A2D" w:rsidRDefault="005B2A2D"/>
        </w:tc>
      </w:tr>
      <w:tr w:rsidR="005B2A2D" w14:paraId="7D189D7F" w14:textId="77777777">
        <w:trPr>
          <w:trHeight w:val="720"/>
        </w:trPr>
        <w:tc>
          <w:tcPr>
            <w:tcW w:w="3600" w:type="dxa"/>
            <w:vAlign w:val="center"/>
          </w:tcPr>
          <w:p w14:paraId="414D31AB" w14:textId="77777777" w:rsidR="005B2A2D" w:rsidRDefault="005C3583">
            <w:pPr>
              <w:pStyle w:val="Heading3"/>
            </w:pPr>
            <w:sdt>
              <w:sdtPr>
                <w:id w:val="28610373"/>
                <w:placeholder>
                  <w:docPart w:val="0E3E317E22F62C49A063EB3F9E2913BF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Trip Length</w:t>
                </w:r>
              </w:sdtContent>
            </w:sdt>
          </w:p>
        </w:tc>
        <w:tc>
          <w:tcPr>
            <w:tcW w:w="6408" w:type="dxa"/>
            <w:vAlign w:val="center"/>
          </w:tcPr>
          <w:p w14:paraId="49773427" w14:textId="77777777" w:rsidR="005B2A2D" w:rsidRDefault="005B2A2D"/>
        </w:tc>
      </w:tr>
      <w:tr w:rsidR="005B2A2D" w14:paraId="0254CDA9" w14:textId="77777777">
        <w:trPr>
          <w:trHeight w:val="720"/>
        </w:trPr>
        <w:tc>
          <w:tcPr>
            <w:tcW w:w="3600" w:type="dxa"/>
            <w:vAlign w:val="center"/>
          </w:tcPr>
          <w:p w14:paraId="345F0F78" w14:textId="77777777" w:rsidR="005B2A2D" w:rsidRDefault="005C3583">
            <w:pPr>
              <w:pStyle w:val="Heading3"/>
            </w:pPr>
            <w:sdt>
              <w:sdtPr>
                <w:id w:val="-1253738882"/>
                <w:placeholder>
                  <w:docPart w:val="00A2505231D05A4292F4891D907A0D9F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Departure Date</w:t>
                </w:r>
              </w:sdtContent>
            </w:sdt>
          </w:p>
        </w:tc>
        <w:tc>
          <w:tcPr>
            <w:tcW w:w="6408" w:type="dxa"/>
            <w:vAlign w:val="center"/>
          </w:tcPr>
          <w:p w14:paraId="3DE12BA9" w14:textId="77777777" w:rsidR="005B2A2D" w:rsidRDefault="005B2A2D"/>
        </w:tc>
      </w:tr>
      <w:tr w:rsidR="005B2A2D" w14:paraId="0582239F" w14:textId="77777777">
        <w:trPr>
          <w:trHeight w:val="720"/>
        </w:trPr>
        <w:tc>
          <w:tcPr>
            <w:tcW w:w="3600" w:type="dxa"/>
            <w:vAlign w:val="center"/>
          </w:tcPr>
          <w:p w14:paraId="0A628904" w14:textId="77777777" w:rsidR="005B2A2D" w:rsidRDefault="005C3583">
            <w:pPr>
              <w:pStyle w:val="Heading3"/>
            </w:pPr>
            <w:sdt>
              <w:sdtPr>
                <w:id w:val="-609894266"/>
                <w:placeholder>
                  <w:docPart w:val="F0E292CCDDC3C444AAC83A54D8010DC5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Departure Airline</w:t>
                </w:r>
              </w:sdtContent>
            </w:sdt>
          </w:p>
        </w:tc>
        <w:tc>
          <w:tcPr>
            <w:tcW w:w="6408" w:type="dxa"/>
            <w:vAlign w:val="center"/>
          </w:tcPr>
          <w:p w14:paraId="012F0FEA" w14:textId="77777777" w:rsidR="005B2A2D" w:rsidRDefault="005B2A2D"/>
        </w:tc>
      </w:tr>
      <w:tr w:rsidR="005B2A2D" w14:paraId="7F95AF7D" w14:textId="77777777">
        <w:trPr>
          <w:trHeight w:val="720"/>
        </w:trPr>
        <w:tc>
          <w:tcPr>
            <w:tcW w:w="3600" w:type="dxa"/>
            <w:vAlign w:val="center"/>
          </w:tcPr>
          <w:p w14:paraId="6C9D4801" w14:textId="77777777" w:rsidR="005B2A2D" w:rsidRDefault="005C3583">
            <w:pPr>
              <w:pStyle w:val="Heading3"/>
            </w:pPr>
            <w:sdt>
              <w:sdtPr>
                <w:id w:val="867720319"/>
                <w:placeholder>
                  <w:docPart w:val="0CE5C92861277441BEEC74700D9D0CB4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Departure Flight No.</w:t>
                </w:r>
              </w:sdtContent>
            </w:sdt>
          </w:p>
        </w:tc>
        <w:tc>
          <w:tcPr>
            <w:tcW w:w="6408" w:type="dxa"/>
            <w:vAlign w:val="center"/>
          </w:tcPr>
          <w:p w14:paraId="68E04A77" w14:textId="77777777" w:rsidR="005B2A2D" w:rsidRDefault="005B2A2D"/>
        </w:tc>
      </w:tr>
      <w:tr w:rsidR="005B2A2D" w14:paraId="524C5346" w14:textId="77777777">
        <w:trPr>
          <w:trHeight w:val="720"/>
        </w:trPr>
        <w:tc>
          <w:tcPr>
            <w:tcW w:w="3600" w:type="dxa"/>
            <w:vAlign w:val="center"/>
          </w:tcPr>
          <w:p w14:paraId="2C7A3CB5" w14:textId="77777777" w:rsidR="005B2A2D" w:rsidRDefault="005C3583">
            <w:pPr>
              <w:pStyle w:val="Heading3"/>
            </w:pPr>
            <w:sdt>
              <w:sdtPr>
                <w:id w:val="-1467272770"/>
                <w:placeholder>
                  <w:docPart w:val="54F7BEC1A0D7704ABF770A4088D73506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Departure Time</w:t>
                </w:r>
              </w:sdtContent>
            </w:sdt>
          </w:p>
        </w:tc>
        <w:tc>
          <w:tcPr>
            <w:tcW w:w="6408" w:type="dxa"/>
            <w:vAlign w:val="center"/>
          </w:tcPr>
          <w:p w14:paraId="6877AD9D" w14:textId="77777777" w:rsidR="005B2A2D" w:rsidRDefault="005B2A2D"/>
        </w:tc>
      </w:tr>
      <w:tr w:rsidR="005B2A2D" w14:paraId="108F91B7" w14:textId="77777777">
        <w:trPr>
          <w:trHeight w:val="720"/>
        </w:trPr>
        <w:tc>
          <w:tcPr>
            <w:tcW w:w="3600" w:type="dxa"/>
            <w:vAlign w:val="center"/>
          </w:tcPr>
          <w:p w14:paraId="55238C34" w14:textId="77777777" w:rsidR="005B2A2D" w:rsidRDefault="005C3583">
            <w:pPr>
              <w:pStyle w:val="Heading3"/>
            </w:pPr>
            <w:sdt>
              <w:sdtPr>
                <w:id w:val="-839394388"/>
                <w:placeholder>
                  <w:docPart w:val="ECFFB7A7EE209244984A7CED7471CFC1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Arrival Time</w:t>
                </w:r>
              </w:sdtContent>
            </w:sdt>
          </w:p>
        </w:tc>
        <w:tc>
          <w:tcPr>
            <w:tcW w:w="6408" w:type="dxa"/>
            <w:vAlign w:val="center"/>
          </w:tcPr>
          <w:p w14:paraId="4FC696AF" w14:textId="77777777" w:rsidR="005B2A2D" w:rsidRDefault="005B2A2D"/>
        </w:tc>
      </w:tr>
      <w:tr w:rsidR="005B2A2D" w14:paraId="3225238F" w14:textId="77777777">
        <w:trPr>
          <w:trHeight w:val="720"/>
        </w:trPr>
        <w:tc>
          <w:tcPr>
            <w:tcW w:w="3600" w:type="dxa"/>
            <w:vAlign w:val="center"/>
          </w:tcPr>
          <w:p w14:paraId="6ED5E0A9" w14:textId="77777777" w:rsidR="005B2A2D" w:rsidRDefault="005C3583">
            <w:pPr>
              <w:pStyle w:val="Heading3"/>
            </w:pPr>
            <w:sdt>
              <w:sdtPr>
                <w:id w:val="1621571769"/>
                <w:placeholder>
                  <w:docPart w:val="B280DEEF0F8EC14DA9A3F4779EE4CA31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Hotel</w:t>
                </w:r>
              </w:sdtContent>
            </w:sdt>
          </w:p>
        </w:tc>
        <w:tc>
          <w:tcPr>
            <w:tcW w:w="6408" w:type="dxa"/>
            <w:vAlign w:val="center"/>
          </w:tcPr>
          <w:p w14:paraId="1E18A2AA" w14:textId="77777777" w:rsidR="005B2A2D" w:rsidRDefault="005B2A2D"/>
        </w:tc>
      </w:tr>
      <w:tr w:rsidR="005B2A2D" w14:paraId="63AFAC6A" w14:textId="77777777">
        <w:trPr>
          <w:trHeight w:val="720"/>
        </w:trPr>
        <w:tc>
          <w:tcPr>
            <w:tcW w:w="3600" w:type="dxa"/>
            <w:vAlign w:val="center"/>
          </w:tcPr>
          <w:p w14:paraId="55D1E995" w14:textId="77777777" w:rsidR="005B2A2D" w:rsidRDefault="005C3583">
            <w:pPr>
              <w:pStyle w:val="Heading3"/>
            </w:pPr>
            <w:sdt>
              <w:sdtPr>
                <w:id w:val="2112544655"/>
                <w:placeholder>
                  <w:docPart w:val="524D30DCCC821049AD11C8AD7EEF876F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Ground Transportation</w:t>
                </w:r>
              </w:sdtContent>
            </w:sdt>
          </w:p>
        </w:tc>
        <w:tc>
          <w:tcPr>
            <w:tcW w:w="6408" w:type="dxa"/>
            <w:vAlign w:val="center"/>
          </w:tcPr>
          <w:p w14:paraId="70FAE1A7" w14:textId="77777777" w:rsidR="005B2A2D" w:rsidRDefault="005B2A2D"/>
        </w:tc>
      </w:tr>
      <w:tr w:rsidR="005B2A2D" w14:paraId="52AE0B45" w14:textId="77777777">
        <w:trPr>
          <w:trHeight w:val="720"/>
        </w:trPr>
        <w:tc>
          <w:tcPr>
            <w:tcW w:w="3600" w:type="dxa"/>
            <w:vAlign w:val="center"/>
          </w:tcPr>
          <w:p w14:paraId="65765C4F" w14:textId="77777777" w:rsidR="005B2A2D" w:rsidRDefault="005C3583">
            <w:pPr>
              <w:pStyle w:val="Heading3"/>
            </w:pPr>
            <w:sdt>
              <w:sdtPr>
                <w:id w:val="-890880849"/>
                <w:placeholder>
                  <w:docPart w:val="3CCF6ECDF72C3B44AFA960679774997D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 xml:space="preserve">Main Contact </w:t>
                </w:r>
                <w:r>
                  <w:t>Name/Phone</w:t>
                </w:r>
              </w:sdtContent>
            </w:sdt>
          </w:p>
        </w:tc>
        <w:tc>
          <w:tcPr>
            <w:tcW w:w="6408" w:type="dxa"/>
            <w:vAlign w:val="center"/>
          </w:tcPr>
          <w:p w14:paraId="08C041EE" w14:textId="77777777" w:rsidR="005B2A2D" w:rsidRDefault="005B2A2D"/>
        </w:tc>
      </w:tr>
      <w:tr w:rsidR="005B2A2D" w14:paraId="426AEE91" w14:textId="77777777">
        <w:trPr>
          <w:trHeight w:val="720"/>
        </w:trPr>
        <w:tc>
          <w:tcPr>
            <w:tcW w:w="3600" w:type="dxa"/>
            <w:vAlign w:val="center"/>
          </w:tcPr>
          <w:p w14:paraId="79F33EAA" w14:textId="77777777" w:rsidR="005B2A2D" w:rsidRDefault="005C3583">
            <w:pPr>
              <w:pStyle w:val="Heading3"/>
            </w:pPr>
            <w:sdt>
              <w:sdtPr>
                <w:id w:val="808896219"/>
                <w:placeholder>
                  <w:docPart w:val="CEFF761DD8420F4A9D7751C216E3E673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Return Date</w:t>
                </w:r>
              </w:sdtContent>
            </w:sdt>
          </w:p>
        </w:tc>
        <w:tc>
          <w:tcPr>
            <w:tcW w:w="6408" w:type="dxa"/>
            <w:vAlign w:val="center"/>
          </w:tcPr>
          <w:p w14:paraId="03B7EF7B" w14:textId="77777777" w:rsidR="005B2A2D" w:rsidRDefault="005B2A2D"/>
        </w:tc>
      </w:tr>
      <w:tr w:rsidR="005B2A2D" w14:paraId="0C5B7B90" w14:textId="77777777">
        <w:trPr>
          <w:trHeight w:val="720"/>
        </w:trPr>
        <w:tc>
          <w:tcPr>
            <w:tcW w:w="3600" w:type="dxa"/>
            <w:vAlign w:val="center"/>
          </w:tcPr>
          <w:p w14:paraId="1B4F02F3" w14:textId="77777777" w:rsidR="005B2A2D" w:rsidRDefault="005C3583">
            <w:pPr>
              <w:pStyle w:val="Heading3"/>
            </w:pPr>
            <w:sdt>
              <w:sdtPr>
                <w:id w:val="-764695796"/>
                <w:placeholder>
                  <w:docPart w:val="D2CAD5B20AC2C44BA738ACDED18457BC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Return Airline</w:t>
                </w:r>
              </w:sdtContent>
            </w:sdt>
          </w:p>
        </w:tc>
        <w:tc>
          <w:tcPr>
            <w:tcW w:w="6408" w:type="dxa"/>
            <w:vAlign w:val="center"/>
          </w:tcPr>
          <w:p w14:paraId="4130E8B0" w14:textId="77777777" w:rsidR="005B2A2D" w:rsidRDefault="005B2A2D"/>
        </w:tc>
      </w:tr>
      <w:tr w:rsidR="005B2A2D" w14:paraId="4AA13BA8" w14:textId="77777777">
        <w:trPr>
          <w:trHeight w:val="720"/>
        </w:trPr>
        <w:tc>
          <w:tcPr>
            <w:tcW w:w="3600" w:type="dxa"/>
            <w:vAlign w:val="center"/>
          </w:tcPr>
          <w:p w14:paraId="2C9FEBB3" w14:textId="77777777" w:rsidR="005B2A2D" w:rsidRDefault="005C3583">
            <w:pPr>
              <w:pStyle w:val="Heading3"/>
            </w:pPr>
            <w:sdt>
              <w:sdtPr>
                <w:id w:val="1077400506"/>
                <w:placeholder>
                  <w:docPart w:val="FA6E022BBE6905499D65179ADE8B2BA5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Return Flight No.</w:t>
                </w:r>
              </w:sdtContent>
            </w:sdt>
          </w:p>
        </w:tc>
        <w:tc>
          <w:tcPr>
            <w:tcW w:w="6408" w:type="dxa"/>
            <w:vAlign w:val="center"/>
          </w:tcPr>
          <w:p w14:paraId="0E220833" w14:textId="77777777" w:rsidR="005B2A2D" w:rsidRDefault="005B2A2D"/>
        </w:tc>
      </w:tr>
      <w:tr w:rsidR="005B2A2D" w14:paraId="52DD17DC" w14:textId="77777777">
        <w:trPr>
          <w:trHeight w:val="720"/>
        </w:trPr>
        <w:tc>
          <w:tcPr>
            <w:tcW w:w="3600" w:type="dxa"/>
            <w:vAlign w:val="center"/>
          </w:tcPr>
          <w:p w14:paraId="267A7F8A" w14:textId="77777777" w:rsidR="005B2A2D" w:rsidRDefault="005C3583">
            <w:pPr>
              <w:pStyle w:val="Heading3"/>
            </w:pPr>
            <w:sdt>
              <w:sdtPr>
                <w:id w:val="-1294662462"/>
                <w:placeholder>
                  <w:docPart w:val="A8FFC549BBFEF3468058E1B0A73CBA8A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Return Departure Time</w:t>
                </w:r>
              </w:sdtContent>
            </w:sdt>
          </w:p>
        </w:tc>
        <w:tc>
          <w:tcPr>
            <w:tcW w:w="6408" w:type="dxa"/>
            <w:vAlign w:val="center"/>
          </w:tcPr>
          <w:p w14:paraId="447B8D00" w14:textId="77777777" w:rsidR="005B2A2D" w:rsidRDefault="005B2A2D"/>
        </w:tc>
      </w:tr>
    </w:tbl>
    <w:p w14:paraId="06E92B1E" w14:textId="77777777" w:rsidR="005B2A2D" w:rsidRDefault="005C3583">
      <w:r>
        <w:br w:type="page"/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1E0" w:firstRow="1" w:lastRow="1" w:firstColumn="1" w:lastColumn="1" w:noHBand="0" w:noVBand="0"/>
        <w:tblCaption w:val="Content table"/>
      </w:tblPr>
      <w:tblGrid>
        <w:gridCol w:w="1897"/>
        <w:gridCol w:w="1473"/>
        <w:gridCol w:w="2408"/>
        <w:gridCol w:w="2408"/>
        <w:gridCol w:w="1884"/>
      </w:tblGrid>
      <w:tr w:rsidR="005B2A2D" w14:paraId="5E7D53E4" w14:textId="77777777">
        <w:trPr>
          <w:trHeight w:val="432"/>
          <w:tblHeader/>
        </w:trPr>
        <w:tc>
          <w:tcPr>
            <w:tcW w:w="1897" w:type="dxa"/>
            <w:shd w:val="clear" w:color="auto" w:fill="365F91" w:themeFill="accent1" w:themeFillShade="BF"/>
            <w:vAlign w:val="center"/>
          </w:tcPr>
          <w:p w14:paraId="3A27C95C" w14:textId="77777777" w:rsidR="005B2A2D" w:rsidRDefault="005C3583">
            <w:pPr>
              <w:pStyle w:val="Heading2"/>
            </w:pPr>
            <w:sdt>
              <w:sdtPr>
                <w:id w:val="-816106494"/>
                <w:placeholder>
                  <w:docPart w:val="CABB36C4284B8844A1357882541C524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Day 1</w:t>
                </w:r>
              </w:sdtContent>
            </w:sdt>
          </w:p>
        </w:tc>
        <w:tc>
          <w:tcPr>
            <w:tcW w:w="1473" w:type="dxa"/>
            <w:shd w:val="clear" w:color="auto" w:fill="365F91" w:themeFill="accent1" w:themeFillShade="BF"/>
            <w:vAlign w:val="center"/>
          </w:tcPr>
          <w:p w14:paraId="23648F63" w14:textId="77777777" w:rsidR="005B2A2D" w:rsidRDefault="005C3583">
            <w:pPr>
              <w:pStyle w:val="Heading2"/>
            </w:pPr>
            <w:sdt>
              <w:sdtPr>
                <w:id w:val="-1931798311"/>
                <w:placeholder>
                  <w:docPart w:val="F9B6FCB54E8D8241B6FD7147CFD3E6CD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Time</w:t>
                </w:r>
              </w:sdtContent>
            </w:sdt>
          </w:p>
        </w:tc>
        <w:tc>
          <w:tcPr>
            <w:tcW w:w="2408" w:type="dxa"/>
            <w:shd w:val="clear" w:color="auto" w:fill="365F91" w:themeFill="accent1" w:themeFillShade="BF"/>
            <w:vAlign w:val="center"/>
          </w:tcPr>
          <w:p w14:paraId="63DD8EF2" w14:textId="77777777" w:rsidR="005B2A2D" w:rsidRDefault="005C3583">
            <w:pPr>
              <w:pStyle w:val="Heading2"/>
            </w:pPr>
            <w:sdt>
              <w:sdtPr>
                <w:id w:val="2100982060"/>
                <w:placeholder>
                  <w:docPart w:val="CB60BDC59D7A48478F6D81D0A2B2AD3D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Location</w:t>
                </w:r>
              </w:sdtContent>
            </w:sdt>
          </w:p>
        </w:tc>
        <w:tc>
          <w:tcPr>
            <w:tcW w:w="2408" w:type="dxa"/>
            <w:shd w:val="clear" w:color="auto" w:fill="365F91" w:themeFill="accent1" w:themeFillShade="BF"/>
            <w:vAlign w:val="center"/>
          </w:tcPr>
          <w:p w14:paraId="45C1CCC7" w14:textId="77777777" w:rsidR="005B2A2D" w:rsidRDefault="005C3583">
            <w:pPr>
              <w:pStyle w:val="Heading2"/>
            </w:pPr>
            <w:sdt>
              <w:sdtPr>
                <w:id w:val="180863548"/>
                <w:placeholder>
                  <w:docPart w:val="E05A565915EFA64F8605D18FFE76CE3A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Contact Name</w:t>
                </w:r>
              </w:sdtContent>
            </w:sdt>
          </w:p>
        </w:tc>
        <w:tc>
          <w:tcPr>
            <w:tcW w:w="1884" w:type="dxa"/>
            <w:shd w:val="clear" w:color="auto" w:fill="365F91" w:themeFill="accent1" w:themeFillShade="BF"/>
            <w:vAlign w:val="center"/>
          </w:tcPr>
          <w:p w14:paraId="36D9D997" w14:textId="77777777" w:rsidR="005B2A2D" w:rsidRDefault="005C3583">
            <w:pPr>
              <w:pStyle w:val="Heading2"/>
            </w:pPr>
            <w:sdt>
              <w:sdtPr>
                <w:id w:val="-427424258"/>
                <w:placeholder>
                  <w:docPart w:val="9C7A19C81EB8A644B6F422A80B247F83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Contact Phone</w:t>
                </w:r>
              </w:sdtContent>
            </w:sdt>
          </w:p>
        </w:tc>
      </w:tr>
      <w:tr w:rsidR="005B2A2D" w14:paraId="62D47947" w14:textId="77777777">
        <w:trPr>
          <w:trHeight w:val="720"/>
        </w:trPr>
        <w:tc>
          <w:tcPr>
            <w:tcW w:w="1897" w:type="dxa"/>
            <w:vAlign w:val="center"/>
          </w:tcPr>
          <w:p w14:paraId="09082A19" w14:textId="77777777" w:rsidR="005B2A2D" w:rsidRDefault="005C3583">
            <w:pPr>
              <w:pStyle w:val="Heading3"/>
            </w:pPr>
            <w:sdt>
              <w:sdtPr>
                <w:id w:val="819163464"/>
                <w:placeholder>
                  <w:docPart w:val="2236FB11E5871A42BF30D605C6A443C6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Breakfast</w:t>
                </w:r>
              </w:sdtContent>
            </w:sdt>
          </w:p>
        </w:tc>
        <w:tc>
          <w:tcPr>
            <w:tcW w:w="1473" w:type="dxa"/>
            <w:vAlign w:val="center"/>
          </w:tcPr>
          <w:p w14:paraId="1943B383" w14:textId="77777777" w:rsidR="005B2A2D" w:rsidRDefault="005B2A2D"/>
        </w:tc>
        <w:tc>
          <w:tcPr>
            <w:tcW w:w="2408" w:type="dxa"/>
            <w:vAlign w:val="center"/>
          </w:tcPr>
          <w:p w14:paraId="554A656E" w14:textId="77777777" w:rsidR="005B2A2D" w:rsidRDefault="005B2A2D"/>
        </w:tc>
        <w:tc>
          <w:tcPr>
            <w:tcW w:w="2408" w:type="dxa"/>
            <w:vAlign w:val="center"/>
          </w:tcPr>
          <w:p w14:paraId="222219AF" w14:textId="77777777" w:rsidR="005B2A2D" w:rsidRDefault="005B2A2D"/>
        </w:tc>
        <w:tc>
          <w:tcPr>
            <w:tcW w:w="1884" w:type="dxa"/>
            <w:vAlign w:val="center"/>
          </w:tcPr>
          <w:p w14:paraId="1140178F" w14:textId="77777777" w:rsidR="005B2A2D" w:rsidRDefault="005B2A2D"/>
        </w:tc>
      </w:tr>
      <w:tr w:rsidR="005B2A2D" w14:paraId="46E53867" w14:textId="77777777">
        <w:trPr>
          <w:trHeight w:val="720"/>
        </w:trPr>
        <w:tc>
          <w:tcPr>
            <w:tcW w:w="1897" w:type="dxa"/>
            <w:vAlign w:val="center"/>
          </w:tcPr>
          <w:p w14:paraId="0C3D78B4" w14:textId="77777777" w:rsidR="005B2A2D" w:rsidRDefault="005C3583">
            <w:pPr>
              <w:pStyle w:val="Heading3"/>
            </w:pPr>
            <w:sdt>
              <w:sdtPr>
                <w:id w:val="1099527440"/>
                <w:placeholder>
                  <w:docPart w:val="1D44A15471875843AAF38FDC5201D6B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Technical Workshop</w:t>
                </w:r>
              </w:sdtContent>
            </w:sdt>
          </w:p>
        </w:tc>
        <w:tc>
          <w:tcPr>
            <w:tcW w:w="1473" w:type="dxa"/>
            <w:vAlign w:val="center"/>
          </w:tcPr>
          <w:p w14:paraId="2D4C580D" w14:textId="77777777" w:rsidR="005B2A2D" w:rsidRDefault="005B2A2D"/>
        </w:tc>
        <w:tc>
          <w:tcPr>
            <w:tcW w:w="2408" w:type="dxa"/>
            <w:vAlign w:val="center"/>
          </w:tcPr>
          <w:p w14:paraId="64DAA936" w14:textId="77777777" w:rsidR="005B2A2D" w:rsidRDefault="005B2A2D"/>
        </w:tc>
        <w:tc>
          <w:tcPr>
            <w:tcW w:w="2408" w:type="dxa"/>
            <w:vAlign w:val="center"/>
          </w:tcPr>
          <w:p w14:paraId="339A6930" w14:textId="77777777" w:rsidR="005B2A2D" w:rsidRDefault="005B2A2D"/>
        </w:tc>
        <w:tc>
          <w:tcPr>
            <w:tcW w:w="1884" w:type="dxa"/>
            <w:vAlign w:val="center"/>
          </w:tcPr>
          <w:p w14:paraId="45C237D8" w14:textId="77777777" w:rsidR="005B2A2D" w:rsidRDefault="005B2A2D"/>
        </w:tc>
      </w:tr>
      <w:tr w:rsidR="005B2A2D" w14:paraId="1F73459E" w14:textId="77777777">
        <w:trPr>
          <w:trHeight w:val="720"/>
        </w:trPr>
        <w:tc>
          <w:tcPr>
            <w:tcW w:w="1897" w:type="dxa"/>
            <w:vAlign w:val="center"/>
          </w:tcPr>
          <w:p w14:paraId="62B1A693" w14:textId="77777777" w:rsidR="005B2A2D" w:rsidRDefault="005C3583">
            <w:pPr>
              <w:pStyle w:val="Heading3"/>
            </w:pPr>
            <w:sdt>
              <w:sdtPr>
                <w:id w:val="1001241077"/>
                <w:placeholder>
                  <w:docPart w:val="4BEBD862F67F9644AF9C2CAB7E95D7F7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Lunch</w:t>
                </w:r>
              </w:sdtContent>
            </w:sdt>
          </w:p>
        </w:tc>
        <w:tc>
          <w:tcPr>
            <w:tcW w:w="1473" w:type="dxa"/>
            <w:vAlign w:val="center"/>
          </w:tcPr>
          <w:p w14:paraId="54504977" w14:textId="77777777" w:rsidR="005B2A2D" w:rsidRDefault="005B2A2D"/>
        </w:tc>
        <w:tc>
          <w:tcPr>
            <w:tcW w:w="2408" w:type="dxa"/>
            <w:vAlign w:val="center"/>
          </w:tcPr>
          <w:p w14:paraId="271F41EF" w14:textId="77777777" w:rsidR="005B2A2D" w:rsidRDefault="005B2A2D"/>
        </w:tc>
        <w:tc>
          <w:tcPr>
            <w:tcW w:w="2408" w:type="dxa"/>
            <w:vAlign w:val="center"/>
          </w:tcPr>
          <w:p w14:paraId="75313048" w14:textId="77777777" w:rsidR="005B2A2D" w:rsidRDefault="005B2A2D"/>
        </w:tc>
        <w:tc>
          <w:tcPr>
            <w:tcW w:w="1884" w:type="dxa"/>
            <w:vAlign w:val="center"/>
          </w:tcPr>
          <w:p w14:paraId="7B163EC7" w14:textId="77777777" w:rsidR="005B2A2D" w:rsidRDefault="005B2A2D"/>
        </w:tc>
      </w:tr>
      <w:tr w:rsidR="005B2A2D" w14:paraId="43F1F8A2" w14:textId="77777777">
        <w:trPr>
          <w:trHeight w:val="720"/>
        </w:trPr>
        <w:tc>
          <w:tcPr>
            <w:tcW w:w="1897" w:type="dxa"/>
            <w:vAlign w:val="center"/>
          </w:tcPr>
          <w:p w14:paraId="2442727A" w14:textId="77777777" w:rsidR="005B2A2D" w:rsidRDefault="005C3583">
            <w:pPr>
              <w:pStyle w:val="Heading3"/>
            </w:pPr>
            <w:sdt>
              <w:sdtPr>
                <w:id w:val="1513483966"/>
                <w:placeholder>
                  <w:docPart w:val="F050F04A5A88C645AEE4CB24743BC4D9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Client Visit</w:t>
                </w:r>
              </w:sdtContent>
            </w:sdt>
          </w:p>
        </w:tc>
        <w:tc>
          <w:tcPr>
            <w:tcW w:w="1473" w:type="dxa"/>
            <w:vAlign w:val="center"/>
          </w:tcPr>
          <w:p w14:paraId="242E6F04" w14:textId="77777777" w:rsidR="005B2A2D" w:rsidRDefault="005B2A2D"/>
        </w:tc>
        <w:tc>
          <w:tcPr>
            <w:tcW w:w="2408" w:type="dxa"/>
            <w:vAlign w:val="center"/>
          </w:tcPr>
          <w:p w14:paraId="2465A4E0" w14:textId="77777777" w:rsidR="005B2A2D" w:rsidRDefault="005B2A2D"/>
        </w:tc>
        <w:tc>
          <w:tcPr>
            <w:tcW w:w="2408" w:type="dxa"/>
            <w:vAlign w:val="center"/>
          </w:tcPr>
          <w:p w14:paraId="6A72F698" w14:textId="77777777" w:rsidR="005B2A2D" w:rsidRDefault="005B2A2D"/>
        </w:tc>
        <w:tc>
          <w:tcPr>
            <w:tcW w:w="1884" w:type="dxa"/>
            <w:vAlign w:val="center"/>
          </w:tcPr>
          <w:p w14:paraId="576B2186" w14:textId="77777777" w:rsidR="005B2A2D" w:rsidRDefault="005B2A2D"/>
        </w:tc>
      </w:tr>
      <w:tr w:rsidR="005B2A2D" w14:paraId="475DDD28" w14:textId="77777777">
        <w:trPr>
          <w:trHeight w:val="720"/>
        </w:trPr>
        <w:tc>
          <w:tcPr>
            <w:tcW w:w="1897" w:type="dxa"/>
            <w:vAlign w:val="center"/>
          </w:tcPr>
          <w:p w14:paraId="34DC285B" w14:textId="77777777" w:rsidR="005B2A2D" w:rsidRDefault="005C3583">
            <w:pPr>
              <w:pStyle w:val="Heading3"/>
            </w:pPr>
            <w:sdt>
              <w:sdtPr>
                <w:id w:val="1439337208"/>
                <w:placeholder>
                  <w:docPart w:val="133CFEC2BF8D384694D7F13FB4B1F62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Dinner</w:t>
                </w:r>
              </w:sdtContent>
            </w:sdt>
          </w:p>
        </w:tc>
        <w:tc>
          <w:tcPr>
            <w:tcW w:w="1473" w:type="dxa"/>
            <w:vAlign w:val="center"/>
          </w:tcPr>
          <w:p w14:paraId="7D050C2A" w14:textId="77777777" w:rsidR="005B2A2D" w:rsidRDefault="005B2A2D"/>
        </w:tc>
        <w:tc>
          <w:tcPr>
            <w:tcW w:w="2408" w:type="dxa"/>
            <w:vAlign w:val="center"/>
          </w:tcPr>
          <w:p w14:paraId="45B090AF" w14:textId="77777777" w:rsidR="005B2A2D" w:rsidRDefault="005B2A2D"/>
        </w:tc>
        <w:tc>
          <w:tcPr>
            <w:tcW w:w="2408" w:type="dxa"/>
            <w:vAlign w:val="center"/>
          </w:tcPr>
          <w:p w14:paraId="21AB52EE" w14:textId="77777777" w:rsidR="005B2A2D" w:rsidRDefault="005B2A2D"/>
        </w:tc>
        <w:tc>
          <w:tcPr>
            <w:tcW w:w="1884" w:type="dxa"/>
            <w:vAlign w:val="center"/>
          </w:tcPr>
          <w:p w14:paraId="449947A2" w14:textId="77777777" w:rsidR="005B2A2D" w:rsidRDefault="005B2A2D"/>
        </w:tc>
      </w:tr>
      <w:tr w:rsidR="005B2A2D" w14:paraId="1E4CF8A9" w14:textId="77777777">
        <w:trPr>
          <w:trHeight w:val="720"/>
        </w:trPr>
        <w:tc>
          <w:tcPr>
            <w:tcW w:w="1897" w:type="dxa"/>
            <w:vAlign w:val="center"/>
          </w:tcPr>
          <w:p w14:paraId="76FA100F" w14:textId="77777777" w:rsidR="005B2A2D" w:rsidRDefault="005C3583">
            <w:pPr>
              <w:pStyle w:val="Heading3"/>
            </w:pPr>
            <w:sdt>
              <w:sdtPr>
                <w:id w:val="-1508432119"/>
                <w:placeholder>
                  <w:docPart w:val="D133226509581D4AB5370B16118392E3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Conference Call Meeting</w:t>
                </w:r>
              </w:sdtContent>
            </w:sdt>
          </w:p>
        </w:tc>
        <w:tc>
          <w:tcPr>
            <w:tcW w:w="1473" w:type="dxa"/>
            <w:vAlign w:val="center"/>
          </w:tcPr>
          <w:p w14:paraId="7247090E" w14:textId="77777777" w:rsidR="005B2A2D" w:rsidRDefault="005B2A2D"/>
        </w:tc>
        <w:tc>
          <w:tcPr>
            <w:tcW w:w="2408" w:type="dxa"/>
            <w:vAlign w:val="center"/>
          </w:tcPr>
          <w:p w14:paraId="2A3356CC" w14:textId="77777777" w:rsidR="005B2A2D" w:rsidRDefault="005B2A2D"/>
        </w:tc>
        <w:tc>
          <w:tcPr>
            <w:tcW w:w="2408" w:type="dxa"/>
            <w:vAlign w:val="center"/>
          </w:tcPr>
          <w:p w14:paraId="0E959B91" w14:textId="77777777" w:rsidR="005B2A2D" w:rsidRDefault="005B2A2D"/>
        </w:tc>
        <w:tc>
          <w:tcPr>
            <w:tcW w:w="1884" w:type="dxa"/>
            <w:vAlign w:val="center"/>
          </w:tcPr>
          <w:p w14:paraId="1C7DB9C8" w14:textId="77777777" w:rsidR="005B2A2D" w:rsidRDefault="005B2A2D"/>
        </w:tc>
      </w:tr>
      <w:tr w:rsidR="005B2A2D" w14:paraId="1E5E5511" w14:textId="77777777">
        <w:trPr>
          <w:trHeight w:val="720"/>
        </w:trPr>
        <w:tc>
          <w:tcPr>
            <w:tcW w:w="1897" w:type="dxa"/>
            <w:vAlign w:val="center"/>
          </w:tcPr>
          <w:p w14:paraId="09EC3E6B" w14:textId="77777777" w:rsidR="005B2A2D" w:rsidRDefault="005C3583">
            <w:pPr>
              <w:pStyle w:val="Heading3"/>
            </w:pPr>
            <w:sdt>
              <w:sdtPr>
                <w:id w:val="-447939274"/>
                <w:placeholder>
                  <w:docPart w:val="37EE155DCFEED64C9456E477167255D1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Other</w:t>
                </w:r>
              </w:sdtContent>
            </w:sdt>
          </w:p>
        </w:tc>
        <w:tc>
          <w:tcPr>
            <w:tcW w:w="1473" w:type="dxa"/>
            <w:vAlign w:val="center"/>
          </w:tcPr>
          <w:p w14:paraId="47234C3D" w14:textId="77777777" w:rsidR="005B2A2D" w:rsidRDefault="005B2A2D"/>
        </w:tc>
        <w:tc>
          <w:tcPr>
            <w:tcW w:w="2408" w:type="dxa"/>
            <w:vAlign w:val="center"/>
          </w:tcPr>
          <w:p w14:paraId="303090EF" w14:textId="77777777" w:rsidR="005B2A2D" w:rsidRDefault="005B2A2D"/>
        </w:tc>
        <w:tc>
          <w:tcPr>
            <w:tcW w:w="2408" w:type="dxa"/>
            <w:vAlign w:val="center"/>
          </w:tcPr>
          <w:p w14:paraId="5234F352" w14:textId="77777777" w:rsidR="005B2A2D" w:rsidRDefault="005B2A2D"/>
        </w:tc>
        <w:tc>
          <w:tcPr>
            <w:tcW w:w="1884" w:type="dxa"/>
            <w:vAlign w:val="center"/>
          </w:tcPr>
          <w:p w14:paraId="54676A1A" w14:textId="77777777" w:rsidR="005B2A2D" w:rsidRDefault="005B2A2D"/>
        </w:tc>
      </w:tr>
      <w:tr w:rsidR="005B2A2D" w14:paraId="3C65E127" w14:textId="77777777">
        <w:trPr>
          <w:trHeight w:val="720"/>
        </w:trPr>
        <w:tc>
          <w:tcPr>
            <w:tcW w:w="1897" w:type="dxa"/>
            <w:vAlign w:val="center"/>
          </w:tcPr>
          <w:p w14:paraId="23F23D0D" w14:textId="77777777" w:rsidR="005B2A2D" w:rsidRDefault="005C3583">
            <w:pPr>
              <w:pStyle w:val="Heading3"/>
            </w:pPr>
            <w:sdt>
              <w:sdtPr>
                <w:id w:val="-423336485"/>
                <w:placeholder>
                  <w:docPart w:val="00961E3BC26AFD4B9E23B42BBCAD5EAA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Other</w:t>
                </w:r>
              </w:sdtContent>
            </w:sdt>
          </w:p>
        </w:tc>
        <w:tc>
          <w:tcPr>
            <w:tcW w:w="1473" w:type="dxa"/>
            <w:vAlign w:val="center"/>
          </w:tcPr>
          <w:p w14:paraId="1F1CE754" w14:textId="77777777" w:rsidR="005B2A2D" w:rsidRDefault="005B2A2D"/>
        </w:tc>
        <w:tc>
          <w:tcPr>
            <w:tcW w:w="2408" w:type="dxa"/>
            <w:vAlign w:val="center"/>
          </w:tcPr>
          <w:p w14:paraId="32E33F8F" w14:textId="77777777" w:rsidR="005B2A2D" w:rsidRDefault="005B2A2D"/>
        </w:tc>
        <w:tc>
          <w:tcPr>
            <w:tcW w:w="2408" w:type="dxa"/>
            <w:vAlign w:val="center"/>
          </w:tcPr>
          <w:p w14:paraId="530A13B6" w14:textId="77777777" w:rsidR="005B2A2D" w:rsidRDefault="005B2A2D"/>
        </w:tc>
        <w:tc>
          <w:tcPr>
            <w:tcW w:w="1884" w:type="dxa"/>
            <w:vAlign w:val="center"/>
          </w:tcPr>
          <w:p w14:paraId="44A300E3" w14:textId="77777777" w:rsidR="005B2A2D" w:rsidRDefault="005B2A2D"/>
        </w:tc>
      </w:tr>
      <w:tr w:rsidR="005B2A2D" w14:paraId="4202839A" w14:textId="77777777">
        <w:trPr>
          <w:trHeight w:val="720"/>
        </w:trPr>
        <w:tc>
          <w:tcPr>
            <w:tcW w:w="1897" w:type="dxa"/>
            <w:vAlign w:val="center"/>
          </w:tcPr>
          <w:p w14:paraId="2B7B6318" w14:textId="77777777" w:rsidR="005B2A2D" w:rsidRDefault="005C3583">
            <w:pPr>
              <w:pStyle w:val="Heading3"/>
            </w:pPr>
            <w:sdt>
              <w:sdtPr>
                <w:id w:val="-1704941544"/>
                <w:placeholder>
                  <w:docPart w:val="410605F29FD63F4EB2EB916E29C5CA2C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Other</w:t>
                </w:r>
              </w:sdtContent>
            </w:sdt>
          </w:p>
        </w:tc>
        <w:tc>
          <w:tcPr>
            <w:tcW w:w="1473" w:type="dxa"/>
            <w:vAlign w:val="center"/>
          </w:tcPr>
          <w:p w14:paraId="379565F6" w14:textId="77777777" w:rsidR="005B2A2D" w:rsidRDefault="005B2A2D"/>
        </w:tc>
        <w:tc>
          <w:tcPr>
            <w:tcW w:w="2408" w:type="dxa"/>
            <w:vAlign w:val="center"/>
          </w:tcPr>
          <w:p w14:paraId="79756AD3" w14:textId="77777777" w:rsidR="005B2A2D" w:rsidRDefault="005B2A2D"/>
        </w:tc>
        <w:tc>
          <w:tcPr>
            <w:tcW w:w="2408" w:type="dxa"/>
            <w:vAlign w:val="center"/>
          </w:tcPr>
          <w:p w14:paraId="28902667" w14:textId="77777777" w:rsidR="005B2A2D" w:rsidRDefault="005B2A2D"/>
        </w:tc>
        <w:tc>
          <w:tcPr>
            <w:tcW w:w="1884" w:type="dxa"/>
            <w:vAlign w:val="center"/>
          </w:tcPr>
          <w:p w14:paraId="3D1DF9BC" w14:textId="77777777" w:rsidR="005B2A2D" w:rsidRDefault="005B2A2D"/>
        </w:tc>
      </w:tr>
    </w:tbl>
    <w:p w14:paraId="757F90C5" w14:textId="77777777" w:rsidR="005B2A2D" w:rsidRDefault="005C3583">
      <w:pPr>
        <w:pStyle w:val="Heading4"/>
      </w:pPr>
      <w:sdt>
        <w:sdtPr>
          <w:id w:val="935486399"/>
          <w:placeholder>
            <w:docPart w:val="A0FE3EC2E5C0CF4FB71AEBF5D53CFABC"/>
          </w:placeholder>
          <w:temporary/>
          <w:showingPlcHdr/>
          <w15:appearance w15:val="hidden"/>
        </w:sdtPr>
        <w:sdtEndPr/>
        <w:sdtContent>
          <w:r>
            <w:t>Notes/Additional Items</w:t>
          </w:r>
        </w:sdtContent>
      </w:sdt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1E0" w:firstRow="1" w:lastRow="1" w:firstColumn="1" w:lastColumn="1" w:noHBand="0" w:noVBand="0"/>
        <w:tblCaption w:val="Content table"/>
      </w:tblPr>
      <w:tblGrid>
        <w:gridCol w:w="10070"/>
      </w:tblGrid>
      <w:tr w:rsidR="005B2A2D" w14:paraId="26F56259" w14:textId="77777777">
        <w:trPr>
          <w:trHeight w:val="4877"/>
        </w:trPr>
        <w:tc>
          <w:tcPr>
            <w:tcW w:w="10296" w:type="dxa"/>
          </w:tcPr>
          <w:p w14:paraId="39E1D000" w14:textId="77777777" w:rsidR="005B2A2D" w:rsidRDefault="005B2A2D"/>
        </w:tc>
      </w:tr>
    </w:tbl>
    <w:p w14:paraId="2ECABBB6" w14:textId="77777777" w:rsidR="005B2A2D" w:rsidRDefault="005C3583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1E0" w:firstRow="1" w:lastRow="1" w:firstColumn="1" w:lastColumn="1" w:noHBand="0" w:noVBand="0"/>
        <w:tblCaption w:val="Content table"/>
      </w:tblPr>
      <w:tblGrid>
        <w:gridCol w:w="1897"/>
        <w:gridCol w:w="1473"/>
        <w:gridCol w:w="2408"/>
        <w:gridCol w:w="2408"/>
        <w:gridCol w:w="1884"/>
      </w:tblGrid>
      <w:tr w:rsidR="005B2A2D" w14:paraId="501BA8BB" w14:textId="77777777">
        <w:trPr>
          <w:trHeight w:val="432"/>
          <w:tblHeader/>
        </w:trPr>
        <w:tc>
          <w:tcPr>
            <w:tcW w:w="1897" w:type="dxa"/>
            <w:shd w:val="clear" w:color="auto" w:fill="365F91" w:themeFill="accent1" w:themeFillShade="BF"/>
            <w:vAlign w:val="center"/>
          </w:tcPr>
          <w:p w14:paraId="3290049E" w14:textId="77777777" w:rsidR="005B2A2D" w:rsidRDefault="005C3583">
            <w:pPr>
              <w:pStyle w:val="Heading2"/>
            </w:pPr>
            <w:sdt>
              <w:sdtPr>
                <w:id w:val="-231236021"/>
                <w:placeholder>
                  <w:docPart w:val="B28035980779C749899EA32411DBC69F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Day 2</w:t>
                </w:r>
              </w:sdtContent>
            </w:sdt>
          </w:p>
        </w:tc>
        <w:tc>
          <w:tcPr>
            <w:tcW w:w="1473" w:type="dxa"/>
            <w:shd w:val="clear" w:color="auto" w:fill="365F91" w:themeFill="accent1" w:themeFillShade="BF"/>
            <w:vAlign w:val="center"/>
          </w:tcPr>
          <w:p w14:paraId="5A0DF085" w14:textId="77777777" w:rsidR="005B2A2D" w:rsidRDefault="005C3583">
            <w:pPr>
              <w:pStyle w:val="Heading2"/>
            </w:pPr>
            <w:sdt>
              <w:sdtPr>
                <w:id w:val="272836411"/>
                <w:placeholder>
                  <w:docPart w:val="0E57B10F8817A642A3D90EF3A69CEB4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Time</w:t>
                </w:r>
              </w:sdtContent>
            </w:sdt>
          </w:p>
        </w:tc>
        <w:tc>
          <w:tcPr>
            <w:tcW w:w="2408" w:type="dxa"/>
            <w:shd w:val="clear" w:color="auto" w:fill="365F91" w:themeFill="accent1" w:themeFillShade="BF"/>
            <w:vAlign w:val="center"/>
          </w:tcPr>
          <w:p w14:paraId="63D11753" w14:textId="77777777" w:rsidR="005B2A2D" w:rsidRDefault="005C3583">
            <w:pPr>
              <w:pStyle w:val="Heading2"/>
            </w:pPr>
            <w:sdt>
              <w:sdtPr>
                <w:id w:val="1050350342"/>
                <w:placeholder>
                  <w:docPart w:val="5E2AA7B4684B124B9A29CCB85B7B33C9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Location</w:t>
                </w:r>
              </w:sdtContent>
            </w:sdt>
          </w:p>
        </w:tc>
        <w:tc>
          <w:tcPr>
            <w:tcW w:w="2408" w:type="dxa"/>
            <w:shd w:val="clear" w:color="auto" w:fill="365F91" w:themeFill="accent1" w:themeFillShade="BF"/>
            <w:vAlign w:val="center"/>
          </w:tcPr>
          <w:p w14:paraId="6778B267" w14:textId="77777777" w:rsidR="005B2A2D" w:rsidRDefault="005C3583">
            <w:pPr>
              <w:pStyle w:val="Heading2"/>
            </w:pPr>
            <w:sdt>
              <w:sdtPr>
                <w:id w:val="210619388"/>
                <w:placeholder>
                  <w:docPart w:val="3174362A31D7DE43B3F5641CC583995F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Contact Name</w:t>
                </w:r>
              </w:sdtContent>
            </w:sdt>
          </w:p>
        </w:tc>
        <w:tc>
          <w:tcPr>
            <w:tcW w:w="1884" w:type="dxa"/>
            <w:shd w:val="clear" w:color="auto" w:fill="365F91" w:themeFill="accent1" w:themeFillShade="BF"/>
            <w:vAlign w:val="center"/>
          </w:tcPr>
          <w:p w14:paraId="1C60FECC" w14:textId="77777777" w:rsidR="005B2A2D" w:rsidRDefault="005C3583">
            <w:pPr>
              <w:pStyle w:val="Heading2"/>
            </w:pPr>
            <w:sdt>
              <w:sdtPr>
                <w:id w:val="-341629018"/>
                <w:placeholder>
                  <w:docPart w:val="70B8B1D0923C104FA29281DA23A5533B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Contact Phone</w:t>
                </w:r>
              </w:sdtContent>
            </w:sdt>
          </w:p>
        </w:tc>
      </w:tr>
      <w:tr w:rsidR="005B2A2D" w14:paraId="7363860D" w14:textId="77777777">
        <w:trPr>
          <w:trHeight w:val="720"/>
        </w:trPr>
        <w:tc>
          <w:tcPr>
            <w:tcW w:w="1897" w:type="dxa"/>
            <w:vAlign w:val="center"/>
          </w:tcPr>
          <w:p w14:paraId="5024F8DB" w14:textId="77777777" w:rsidR="005B2A2D" w:rsidRDefault="005C3583">
            <w:pPr>
              <w:pStyle w:val="Heading3"/>
            </w:pPr>
            <w:sdt>
              <w:sdtPr>
                <w:id w:val="1502311626"/>
                <w:placeholder>
                  <w:docPart w:val="E775BAC68DC2B2488AA9C27CA847D828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Breakfast</w:t>
                </w:r>
              </w:sdtContent>
            </w:sdt>
          </w:p>
        </w:tc>
        <w:tc>
          <w:tcPr>
            <w:tcW w:w="1473" w:type="dxa"/>
            <w:vAlign w:val="center"/>
          </w:tcPr>
          <w:p w14:paraId="356BCB1E" w14:textId="77777777" w:rsidR="005B2A2D" w:rsidRDefault="005B2A2D"/>
        </w:tc>
        <w:tc>
          <w:tcPr>
            <w:tcW w:w="2408" w:type="dxa"/>
            <w:vAlign w:val="center"/>
          </w:tcPr>
          <w:p w14:paraId="035C0469" w14:textId="77777777" w:rsidR="005B2A2D" w:rsidRDefault="005B2A2D"/>
        </w:tc>
        <w:tc>
          <w:tcPr>
            <w:tcW w:w="2408" w:type="dxa"/>
            <w:vAlign w:val="center"/>
          </w:tcPr>
          <w:p w14:paraId="7C21E0B2" w14:textId="77777777" w:rsidR="005B2A2D" w:rsidRDefault="005B2A2D"/>
        </w:tc>
        <w:tc>
          <w:tcPr>
            <w:tcW w:w="1884" w:type="dxa"/>
            <w:vAlign w:val="center"/>
          </w:tcPr>
          <w:p w14:paraId="3AB6017A" w14:textId="77777777" w:rsidR="005B2A2D" w:rsidRDefault="005B2A2D"/>
        </w:tc>
      </w:tr>
      <w:tr w:rsidR="005B2A2D" w14:paraId="4CDF8032" w14:textId="77777777">
        <w:trPr>
          <w:trHeight w:val="720"/>
        </w:trPr>
        <w:tc>
          <w:tcPr>
            <w:tcW w:w="1897" w:type="dxa"/>
            <w:vAlign w:val="center"/>
          </w:tcPr>
          <w:p w14:paraId="4C1A8DAB" w14:textId="77777777" w:rsidR="005B2A2D" w:rsidRDefault="005C3583">
            <w:pPr>
              <w:pStyle w:val="Heading3"/>
            </w:pPr>
            <w:sdt>
              <w:sdtPr>
                <w:id w:val="-752346620"/>
                <w:placeholder>
                  <w:docPart w:val="0E0695B48477A94ABF7DC8A2A6617138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Technical Workshop</w:t>
                </w:r>
              </w:sdtContent>
            </w:sdt>
          </w:p>
        </w:tc>
        <w:tc>
          <w:tcPr>
            <w:tcW w:w="1473" w:type="dxa"/>
            <w:vAlign w:val="center"/>
          </w:tcPr>
          <w:p w14:paraId="31B9B728" w14:textId="77777777" w:rsidR="005B2A2D" w:rsidRDefault="005B2A2D"/>
        </w:tc>
        <w:tc>
          <w:tcPr>
            <w:tcW w:w="2408" w:type="dxa"/>
            <w:vAlign w:val="center"/>
          </w:tcPr>
          <w:p w14:paraId="3CB451CC" w14:textId="77777777" w:rsidR="005B2A2D" w:rsidRDefault="005B2A2D"/>
        </w:tc>
        <w:tc>
          <w:tcPr>
            <w:tcW w:w="2408" w:type="dxa"/>
            <w:vAlign w:val="center"/>
          </w:tcPr>
          <w:p w14:paraId="6CB2D7E6" w14:textId="77777777" w:rsidR="005B2A2D" w:rsidRDefault="005B2A2D"/>
        </w:tc>
        <w:tc>
          <w:tcPr>
            <w:tcW w:w="1884" w:type="dxa"/>
            <w:vAlign w:val="center"/>
          </w:tcPr>
          <w:p w14:paraId="241175C3" w14:textId="77777777" w:rsidR="005B2A2D" w:rsidRDefault="005B2A2D"/>
        </w:tc>
      </w:tr>
      <w:tr w:rsidR="005B2A2D" w14:paraId="35F8AC14" w14:textId="77777777">
        <w:trPr>
          <w:trHeight w:val="720"/>
        </w:trPr>
        <w:tc>
          <w:tcPr>
            <w:tcW w:w="1897" w:type="dxa"/>
            <w:vAlign w:val="center"/>
          </w:tcPr>
          <w:p w14:paraId="3545ED82" w14:textId="77777777" w:rsidR="005B2A2D" w:rsidRDefault="005C3583">
            <w:pPr>
              <w:pStyle w:val="Heading3"/>
            </w:pPr>
            <w:sdt>
              <w:sdtPr>
                <w:id w:val="1391383242"/>
                <w:placeholder>
                  <w:docPart w:val="253C14B6CD2F194BAA2E23E28CA85B46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Lunch</w:t>
                </w:r>
              </w:sdtContent>
            </w:sdt>
          </w:p>
        </w:tc>
        <w:tc>
          <w:tcPr>
            <w:tcW w:w="1473" w:type="dxa"/>
            <w:vAlign w:val="center"/>
          </w:tcPr>
          <w:p w14:paraId="56B56AEB" w14:textId="77777777" w:rsidR="005B2A2D" w:rsidRDefault="005B2A2D"/>
        </w:tc>
        <w:tc>
          <w:tcPr>
            <w:tcW w:w="2408" w:type="dxa"/>
            <w:vAlign w:val="center"/>
          </w:tcPr>
          <w:p w14:paraId="08D39948" w14:textId="77777777" w:rsidR="005B2A2D" w:rsidRDefault="005B2A2D"/>
        </w:tc>
        <w:tc>
          <w:tcPr>
            <w:tcW w:w="2408" w:type="dxa"/>
            <w:vAlign w:val="center"/>
          </w:tcPr>
          <w:p w14:paraId="38AC25D0" w14:textId="77777777" w:rsidR="005B2A2D" w:rsidRDefault="005B2A2D"/>
        </w:tc>
        <w:tc>
          <w:tcPr>
            <w:tcW w:w="1884" w:type="dxa"/>
            <w:vAlign w:val="center"/>
          </w:tcPr>
          <w:p w14:paraId="3F33816B" w14:textId="77777777" w:rsidR="005B2A2D" w:rsidRDefault="005B2A2D"/>
        </w:tc>
      </w:tr>
      <w:tr w:rsidR="005B2A2D" w14:paraId="3732F88D" w14:textId="77777777">
        <w:trPr>
          <w:trHeight w:val="720"/>
        </w:trPr>
        <w:tc>
          <w:tcPr>
            <w:tcW w:w="1897" w:type="dxa"/>
            <w:vAlign w:val="center"/>
          </w:tcPr>
          <w:p w14:paraId="1FEE5CAD" w14:textId="77777777" w:rsidR="005B2A2D" w:rsidRDefault="005C3583">
            <w:pPr>
              <w:pStyle w:val="Heading3"/>
            </w:pPr>
            <w:sdt>
              <w:sdtPr>
                <w:id w:val="-216750207"/>
                <w:placeholder>
                  <w:docPart w:val="8A9E94821ECBF2479093ED25C4E7BE9B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Client Visit</w:t>
                </w:r>
              </w:sdtContent>
            </w:sdt>
          </w:p>
        </w:tc>
        <w:tc>
          <w:tcPr>
            <w:tcW w:w="1473" w:type="dxa"/>
            <w:vAlign w:val="center"/>
          </w:tcPr>
          <w:p w14:paraId="1666116C" w14:textId="77777777" w:rsidR="005B2A2D" w:rsidRDefault="005B2A2D"/>
        </w:tc>
        <w:tc>
          <w:tcPr>
            <w:tcW w:w="2408" w:type="dxa"/>
            <w:vAlign w:val="center"/>
          </w:tcPr>
          <w:p w14:paraId="64B71507" w14:textId="77777777" w:rsidR="005B2A2D" w:rsidRDefault="005B2A2D"/>
        </w:tc>
        <w:tc>
          <w:tcPr>
            <w:tcW w:w="2408" w:type="dxa"/>
            <w:vAlign w:val="center"/>
          </w:tcPr>
          <w:p w14:paraId="5EAEA19B" w14:textId="77777777" w:rsidR="005B2A2D" w:rsidRDefault="005B2A2D"/>
        </w:tc>
        <w:tc>
          <w:tcPr>
            <w:tcW w:w="1884" w:type="dxa"/>
            <w:vAlign w:val="center"/>
          </w:tcPr>
          <w:p w14:paraId="6C7A9F02" w14:textId="77777777" w:rsidR="005B2A2D" w:rsidRDefault="005B2A2D"/>
        </w:tc>
      </w:tr>
      <w:tr w:rsidR="005B2A2D" w14:paraId="45F5481B" w14:textId="77777777">
        <w:trPr>
          <w:trHeight w:val="720"/>
        </w:trPr>
        <w:tc>
          <w:tcPr>
            <w:tcW w:w="1897" w:type="dxa"/>
            <w:vAlign w:val="center"/>
          </w:tcPr>
          <w:p w14:paraId="3976178F" w14:textId="77777777" w:rsidR="005B2A2D" w:rsidRDefault="005C3583">
            <w:pPr>
              <w:pStyle w:val="Heading3"/>
            </w:pPr>
            <w:sdt>
              <w:sdtPr>
                <w:id w:val="1528066069"/>
                <w:placeholder>
                  <w:docPart w:val="14D5356674EA674AA177D3DE2019095F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Dinner</w:t>
                </w:r>
              </w:sdtContent>
            </w:sdt>
          </w:p>
        </w:tc>
        <w:tc>
          <w:tcPr>
            <w:tcW w:w="1473" w:type="dxa"/>
            <w:vAlign w:val="center"/>
          </w:tcPr>
          <w:p w14:paraId="027296BB" w14:textId="77777777" w:rsidR="005B2A2D" w:rsidRDefault="005B2A2D"/>
        </w:tc>
        <w:tc>
          <w:tcPr>
            <w:tcW w:w="2408" w:type="dxa"/>
            <w:vAlign w:val="center"/>
          </w:tcPr>
          <w:p w14:paraId="010D25E1" w14:textId="77777777" w:rsidR="005B2A2D" w:rsidRDefault="005B2A2D"/>
        </w:tc>
        <w:tc>
          <w:tcPr>
            <w:tcW w:w="2408" w:type="dxa"/>
            <w:vAlign w:val="center"/>
          </w:tcPr>
          <w:p w14:paraId="7072E714" w14:textId="77777777" w:rsidR="005B2A2D" w:rsidRDefault="005B2A2D"/>
        </w:tc>
        <w:tc>
          <w:tcPr>
            <w:tcW w:w="1884" w:type="dxa"/>
            <w:vAlign w:val="center"/>
          </w:tcPr>
          <w:p w14:paraId="0317DFE7" w14:textId="77777777" w:rsidR="005B2A2D" w:rsidRDefault="005B2A2D"/>
        </w:tc>
      </w:tr>
      <w:tr w:rsidR="005B2A2D" w14:paraId="436A830F" w14:textId="77777777">
        <w:trPr>
          <w:trHeight w:val="720"/>
        </w:trPr>
        <w:tc>
          <w:tcPr>
            <w:tcW w:w="1897" w:type="dxa"/>
            <w:vAlign w:val="center"/>
          </w:tcPr>
          <w:p w14:paraId="6DDC0D93" w14:textId="77777777" w:rsidR="005B2A2D" w:rsidRDefault="005C3583">
            <w:pPr>
              <w:pStyle w:val="Heading3"/>
            </w:pPr>
            <w:sdt>
              <w:sdtPr>
                <w:id w:val="568396811"/>
                <w:placeholder>
                  <w:docPart w:val="F19A28B3C2B5544E886963753B2471DC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Conference Call Meeting</w:t>
                </w:r>
              </w:sdtContent>
            </w:sdt>
          </w:p>
        </w:tc>
        <w:tc>
          <w:tcPr>
            <w:tcW w:w="1473" w:type="dxa"/>
            <w:vAlign w:val="center"/>
          </w:tcPr>
          <w:p w14:paraId="2E01A21C" w14:textId="77777777" w:rsidR="005B2A2D" w:rsidRDefault="005B2A2D"/>
        </w:tc>
        <w:tc>
          <w:tcPr>
            <w:tcW w:w="2408" w:type="dxa"/>
            <w:vAlign w:val="center"/>
          </w:tcPr>
          <w:p w14:paraId="0FB4E09F" w14:textId="77777777" w:rsidR="005B2A2D" w:rsidRDefault="005B2A2D"/>
        </w:tc>
        <w:tc>
          <w:tcPr>
            <w:tcW w:w="2408" w:type="dxa"/>
            <w:vAlign w:val="center"/>
          </w:tcPr>
          <w:p w14:paraId="2919DC13" w14:textId="77777777" w:rsidR="005B2A2D" w:rsidRDefault="005B2A2D"/>
        </w:tc>
        <w:tc>
          <w:tcPr>
            <w:tcW w:w="1884" w:type="dxa"/>
            <w:vAlign w:val="center"/>
          </w:tcPr>
          <w:p w14:paraId="601C941A" w14:textId="77777777" w:rsidR="005B2A2D" w:rsidRDefault="005B2A2D"/>
        </w:tc>
      </w:tr>
      <w:tr w:rsidR="005B2A2D" w14:paraId="29DD33AD" w14:textId="77777777">
        <w:trPr>
          <w:trHeight w:val="720"/>
        </w:trPr>
        <w:tc>
          <w:tcPr>
            <w:tcW w:w="1897" w:type="dxa"/>
            <w:vAlign w:val="center"/>
          </w:tcPr>
          <w:p w14:paraId="6832B994" w14:textId="77777777" w:rsidR="005B2A2D" w:rsidRDefault="005C3583">
            <w:pPr>
              <w:pStyle w:val="Heading3"/>
            </w:pPr>
            <w:sdt>
              <w:sdtPr>
                <w:id w:val="1480730595"/>
                <w:placeholder>
                  <w:docPart w:val="C34AADC9EA66DD49B88BDBD772E5BD21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Other</w:t>
                </w:r>
              </w:sdtContent>
            </w:sdt>
          </w:p>
        </w:tc>
        <w:tc>
          <w:tcPr>
            <w:tcW w:w="1473" w:type="dxa"/>
            <w:vAlign w:val="center"/>
          </w:tcPr>
          <w:p w14:paraId="7D064884" w14:textId="77777777" w:rsidR="005B2A2D" w:rsidRDefault="005B2A2D"/>
        </w:tc>
        <w:tc>
          <w:tcPr>
            <w:tcW w:w="2408" w:type="dxa"/>
            <w:vAlign w:val="center"/>
          </w:tcPr>
          <w:p w14:paraId="7518E36A" w14:textId="77777777" w:rsidR="005B2A2D" w:rsidRDefault="005B2A2D"/>
        </w:tc>
        <w:tc>
          <w:tcPr>
            <w:tcW w:w="2408" w:type="dxa"/>
            <w:vAlign w:val="center"/>
          </w:tcPr>
          <w:p w14:paraId="56D95643" w14:textId="77777777" w:rsidR="005B2A2D" w:rsidRDefault="005B2A2D"/>
        </w:tc>
        <w:tc>
          <w:tcPr>
            <w:tcW w:w="1884" w:type="dxa"/>
            <w:vAlign w:val="center"/>
          </w:tcPr>
          <w:p w14:paraId="6ACF32D0" w14:textId="77777777" w:rsidR="005B2A2D" w:rsidRDefault="005B2A2D"/>
        </w:tc>
      </w:tr>
      <w:tr w:rsidR="005B2A2D" w14:paraId="03588C01" w14:textId="77777777">
        <w:trPr>
          <w:trHeight w:val="720"/>
        </w:trPr>
        <w:tc>
          <w:tcPr>
            <w:tcW w:w="1897" w:type="dxa"/>
            <w:vAlign w:val="center"/>
          </w:tcPr>
          <w:p w14:paraId="26142CB8" w14:textId="77777777" w:rsidR="005B2A2D" w:rsidRDefault="005C3583">
            <w:pPr>
              <w:pStyle w:val="Heading3"/>
            </w:pPr>
            <w:sdt>
              <w:sdtPr>
                <w:id w:val="-1866970393"/>
                <w:placeholder>
                  <w:docPart w:val="7C14A3C5EE445A4398D7D9EAE09C2507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Other</w:t>
                </w:r>
              </w:sdtContent>
            </w:sdt>
          </w:p>
        </w:tc>
        <w:tc>
          <w:tcPr>
            <w:tcW w:w="1473" w:type="dxa"/>
            <w:vAlign w:val="center"/>
          </w:tcPr>
          <w:p w14:paraId="6F046383" w14:textId="77777777" w:rsidR="005B2A2D" w:rsidRDefault="005B2A2D"/>
        </w:tc>
        <w:tc>
          <w:tcPr>
            <w:tcW w:w="2408" w:type="dxa"/>
            <w:vAlign w:val="center"/>
          </w:tcPr>
          <w:p w14:paraId="166A7C2C" w14:textId="77777777" w:rsidR="005B2A2D" w:rsidRDefault="005B2A2D"/>
        </w:tc>
        <w:tc>
          <w:tcPr>
            <w:tcW w:w="2408" w:type="dxa"/>
            <w:vAlign w:val="center"/>
          </w:tcPr>
          <w:p w14:paraId="0E2A66E6" w14:textId="77777777" w:rsidR="005B2A2D" w:rsidRDefault="005B2A2D"/>
        </w:tc>
        <w:tc>
          <w:tcPr>
            <w:tcW w:w="1884" w:type="dxa"/>
            <w:vAlign w:val="center"/>
          </w:tcPr>
          <w:p w14:paraId="0BBA40E7" w14:textId="77777777" w:rsidR="005B2A2D" w:rsidRDefault="005B2A2D"/>
        </w:tc>
      </w:tr>
      <w:tr w:rsidR="005B2A2D" w14:paraId="608A9044" w14:textId="77777777">
        <w:trPr>
          <w:trHeight w:val="720"/>
        </w:trPr>
        <w:tc>
          <w:tcPr>
            <w:tcW w:w="1897" w:type="dxa"/>
            <w:vAlign w:val="center"/>
          </w:tcPr>
          <w:p w14:paraId="76FFAAAC" w14:textId="77777777" w:rsidR="005B2A2D" w:rsidRDefault="005C3583">
            <w:pPr>
              <w:pStyle w:val="Heading3"/>
            </w:pPr>
            <w:sdt>
              <w:sdtPr>
                <w:id w:val="-978758472"/>
                <w:placeholder>
                  <w:docPart w:val="067ED1525937DC4CB086579FD33AD756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Other</w:t>
                </w:r>
              </w:sdtContent>
            </w:sdt>
          </w:p>
        </w:tc>
        <w:tc>
          <w:tcPr>
            <w:tcW w:w="1473" w:type="dxa"/>
            <w:vAlign w:val="center"/>
          </w:tcPr>
          <w:p w14:paraId="49437E0C" w14:textId="77777777" w:rsidR="005B2A2D" w:rsidRDefault="005B2A2D"/>
        </w:tc>
        <w:tc>
          <w:tcPr>
            <w:tcW w:w="2408" w:type="dxa"/>
            <w:vAlign w:val="center"/>
          </w:tcPr>
          <w:p w14:paraId="3D476C0D" w14:textId="77777777" w:rsidR="005B2A2D" w:rsidRDefault="005B2A2D"/>
        </w:tc>
        <w:tc>
          <w:tcPr>
            <w:tcW w:w="2408" w:type="dxa"/>
            <w:vAlign w:val="center"/>
          </w:tcPr>
          <w:p w14:paraId="7808F274" w14:textId="77777777" w:rsidR="005B2A2D" w:rsidRDefault="005B2A2D"/>
        </w:tc>
        <w:tc>
          <w:tcPr>
            <w:tcW w:w="1884" w:type="dxa"/>
            <w:vAlign w:val="center"/>
          </w:tcPr>
          <w:p w14:paraId="0A4A5424" w14:textId="77777777" w:rsidR="005B2A2D" w:rsidRDefault="005B2A2D"/>
        </w:tc>
      </w:tr>
    </w:tbl>
    <w:p w14:paraId="3ECD5A78" w14:textId="77777777" w:rsidR="005B2A2D" w:rsidRDefault="005C3583">
      <w:pPr>
        <w:pStyle w:val="Heading4"/>
      </w:pPr>
      <w:sdt>
        <w:sdtPr>
          <w:id w:val="1754864756"/>
          <w:placeholder>
            <w:docPart w:val="2920AF98C49D6C49BE9D3CA18CC7614B"/>
          </w:placeholder>
          <w:temporary/>
          <w:showingPlcHdr/>
          <w15:appearance w15:val="hidden"/>
        </w:sdtPr>
        <w:sdtEndPr/>
        <w:sdtContent>
          <w:r>
            <w:t>Notes/Additional Items</w:t>
          </w:r>
        </w:sdtContent>
      </w:sdt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1E0" w:firstRow="1" w:lastRow="1" w:firstColumn="1" w:lastColumn="1" w:noHBand="0" w:noVBand="0"/>
        <w:tblCaption w:val="Content table"/>
      </w:tblPr>
      <w:tblGrid>
        <w:gridCol w:w="10070"/>
      </w:tblGrid>
      <w:tr w:rsidR="005B2A2D" w14:paraId="1757D91F" w14:textId="77777777">
        <w:trPr>
          <w:trHeight w:val="4877"/>
        </w:trPr>
        <w:tc>
          <w:tcPr>
            <w:tcW w:w="10296" w:type="dxa"/>
          </w:tcPr>
          <w:p w14:paraId="6714784C" w14:textId="77777777" w:rsidR="005B2A2D" w:rsidRDefault="005B2A2D"/>
        </w:tc>
      </w:tr>
    </w:tbl>
    <w:p w14:paraId="2031481D" w14:textId="77777777" w:rsidR="005B2A2D" w:rsidRDefault="005B2A2D"/>
    <w:sectPr w:rsidR="005B2A2D">
      <w:footerReference w:type="default" r:id="rId7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C181E" w14:textId="77777777" w:rsidR="005C3583" w:rsidRDefault="005C3583">
      <w:pPr>
        <w:spacing w:before="0" w:after="0"/>
      </w:pPr>
      <w:r>
        <w:separator/>
      </w:r>
    </w:p>
  </w:endnote>
  <w:endnote w:type="continuationSeparator" w:id="0">
    <w:p w14:paraId="726A6FBB" w14:textId="77777777" w:rsidR="005C3583" w:rsidRDefault="005C358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02E0AD" w14:textId="77777777" w:rsidR="005B2A2D" w:rsidRDefault="005C35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84FD0" w14:textId="77777777" w:rsidR="005C3583" w:rsidRDefault="005C3583">
      <w:pPr>
        <w:spacing w:before="0" w:after="0"/>
      </w:pPr>
      <w:r>
        <w:separator/>
      </w:r>
    </w:p>
  </w:footnote>
  <w:footnote w:type="continuationSeparator" w:id="0">
    <w:p w14:paraId="7A940FA9" w14:textId="77777777" w:rsidR="005C3583" w:rsidRDefault="005C358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83"/>
    <w:rsid w:val="005B2A2D"/>
    <w:rsid w:val="005C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A595A"/>
  <w15:docId w15:val="{FF90E49C-690C-2041-8570-4C139500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120"/>
      <w:contextualSpacing/>
      <w:outlineLvl w:val="0"/>
    </w:pPr>
    <w:rPr>
      <w:rFonts w:asciiTheme="majorHAnsi" w:hAnsiTheme="majorHAnsi"/>
      <w:color w:val="365F91" w:themeColor="accent1" w:themeShade="BF"/>
      <w:sz w:val="36"/>
      <w:szCs w:val="44"/>
    </w:rPr>
  </w:style>
  <w:style w:type="paragraph" w:styleId="Heading2">
    <w:name w:val="heading 2"/>
    <w:basedOn w:val="Normal"/>
    <w:uiPriority w:val="9"/>
    <w:qFormat/>
    <w:pPr>
      <w:keepNext/>
      <w:contextualSpacing/>
      <w:outlineLvl w:val="1"/>
    </w:pPr>
    <w:rPr>
      <w:rFonts w:asciiTheme="majorHAnsi" w:hAnsiTheme="majorHAnsi"/>
      <w:b/>
      <w:bCs/>
      <w:color w:val="FFFFFF" w:themeColor="background1"/>
      <w:spacing w:val="4"/>
      <w:sz w:val="22"/>
      <w:szCs w:val="28"/>
    </w:rPr>
  </w:style>
  <w:style w:type="paragraph" w:styleId="Heading3">
    <w:name w:val="heading 3"/>
    <w:basedOn w:val="Normal"/>
    <w:uiPriority w:val="9"/>
    <w:qFormat/>
    <w:pPr>
      <w:outlineLvl w:val="2"/>
    </w:pPr>
    <w:rPr>
      <w:b/>
      <w:color w:val="404040" w:themeColor="text1" w:themeTint="BF"/>
    </w:rPr>
  </w:style>
  <w:style w:type="paragraph" w:styleId="Heading4">
    <w:name w:val="heading 4"/>
    <w:basedOn w:val="Normal"/>
    <w:link w:val="Heading4Char"/>
    <w:uiPriority w:val="9"/>
    <w:unhideWhenUsed/>
    <w:qFormat/>
    <w:pPr>
      <w:keepNext/>
      <w:spacing w:before="240"/>
      <w:contextualSpacing/>
      <w:outlineLvl w:val="3"/>
    </w:pPr>
    <w:rPr>
      <w:rFonts w:asciiTheme="majorHAnsi" w:eastAsiaTheme="majorEastAsia" w:hAnsiTheme="majorHAnsi"/>
      <w:b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365F91" w:themeColor="accent1" w:themeShade="BF"/>
      <w:sz w:val="36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/>
      <w:b/>
      <w:color w:val="404040" w:themeColor="text1" w:themeTint="BF"/>
      <w:sz w:val="24"/>
    </w:rPr>
  </w:style>
  <w:style w:type="table" w:styleId="TableGrid">
    <w:name w:val="Table Grid"/>
    <w:basedOn w:val="Table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F37DF8F-C5FA-F64F-9330-8AA27C7BB574%7dtf16402104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4F2741D7557B4A9C189DE312428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7143F-B480-C743-958A-62C319A98252}"/>
      </w:docPartPr>
      <w:docPartBody>
        <w:p w:rsidR="00000000" w:rsidRDefault="00000000">
          <w:pPr>
            <w:pStyle w:val="CC4F2741D7557B4A9C189DE312428F3D"/>
          </w:pPr>
          <w:r>
            <w:t>Organization Name</w:t>
          </w:r>
        </w:p>
      </w:docPartBody>
    </w:docPart>
    <w:docPart>
      <w:docPartPr>
        <w:name w:val="040E79E8F8A18040821A71A490DD5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D82A2-2AC2-C341-B175-08B1E6EEAC08}"/>
      </w:docPartPr>
      <w:docPartBody>
        <w:p w:rsidR="00000000" w:rsidRDefault="00000000">
          <w:pPr>
            <w:pStyle w:val="040E79E8F8A18040821A71A490DD5746"/>
          </w:pPr>
          <w:r>
            <w:t>Itinerary</w:t>
          </w:r>
        </w:p>
      </w:docPartBody>
    </w:docPart>
    <w:docPart>
      <w:docPartPr>
        <w:name w:val="FE47E878B7FAE44E9635434DF7179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3B1B7-FD6B-F84F-A000-4A8967797943}"/>
      </w:docPartPr>
      <w:docPartBody>
        <w:p w:rsidR="00000000" w:rsidRDefault="00000000">
          <w:pPr>
            <w:pStyle w:val="FE47E878B7FAE44E9635434DF71790F0"/>
          </w:pPr>
          <w:r>
            <w:t>Name</w:t>
          </w:r>
        </w:p>
      </w:docPartBody>
    </w:docPart>
    <w:docPart>
      <w:docPartPr>
        <w:name w:val="DF023E73AA96674FA141FF1EDC4E4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83291-E4B7-3843-95BA-884F7D649870}"/>
      </w:docPartPr>
      <w:docPartBody>
        <w:p w:rsidR="00000000" w:rsidRDefault="00000000">
          <w:pPr>
            <w:pStyle w:val="DF023E73AA96674FA141FF1EDC4E4302"/>
          </w:pPr>
          <w:r>
            <w:t>Trip Description</w:t>
          </w:r>
        </w:p>
      </w:docPartBody>
    </w:docPart>
    <w:docPart>
      <w:docPartPr>
        <w:name w:val="2FB42617EFE3B14A9580053143B7E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C1146-C4CB-A041-8F75-2FD927F0162F}"/>
      </w:docPartPr>
      <w:docPartBody>
        <w:p w:rsidR="00000000" w:rsidRDefault="00000000">
          <w:pPr>
            <w:pStyle w:val="2FB42617EFE3B14A9580053143B7EA70"/>
          </w:pPr>
          <w:r>
            <w:t>Trip Goals</w:t>
          </w:r>
        </w:p>
      </w:docPartBody>
    </w:docPart>
    <w:docPart>
      <w:docPartPr>
        <w:name w:val="0E3E317E22F62C49A063EB3F9E291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C47D7-C2FA-824A-8262-9E2F9EFDD5D6}"/>
      </w:docPartPr>
      <w:docPartBody>
        <w:p w:rsidR="00000000" w:rsidRDefault="00000000">
          <w:pPr>
            <w:pStyle w:val="0E3E317E22F62C49A063EB3F9E2913BF"/>
          </w:pPr>
          <w:r>
            <w:t>Trip Length</w:t>
          </w:r>
        </w:p>
      </w:docPartBody>
    </w:docPart>
    <w:docPart>
      <w:docPartPr>
        <w:name w:val="00A2505231D05A4292F4891D907A0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C5779-8E03-B846-B9F7-6E09C6F0996D}"/>
      </w:docPartPr>
      <w:docPartBody>
        <w:p w:rsidR="00000000" w:rsidRDefault="00000000">
          <w:pPr>
            <w:pStyle w:val="00A2505231D05A4292F4891D907A0D9F"/>
          </w:pPr>
          <w:r>
            <w:t>Departure Date</w:t>
          </w:r>
        </w:p>
      </w:docPartBody>
    </w:docPart>
    <w:docPart>
      <w:docPartPr>
        <w:name w:val="F0E292CCDDC3C444AAC83A54D8010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FF90C-4AF3-1C41-A2B7-636EE1B84768}"/>
      </w:docPartPr>
      <w:docPartBody>
        <w:p w:rsidR="00000000" w:rsidRDefault="00000000">
          <w:pPr>
            <w:pStyle w:val="F0E292CCDDC3C444AAC83A54D8010DC5"/>
          </w:pPr>
          <w:r>
            <w:t>Departure Airline</w:t>
          </w:r>
        </w:p>
      </w:docPartBody>
    </w:docPart>
    <w:docPart>
      <w:docPartPr>
        <w:name w:val="0CE5C92861277441BEEC74700D9D0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A4A9E-732E-D845-838D-D8C3783D604A}"/>
      </w:docPartPr>
      <w:docPartBody>
        <w:p w:rsidR="00000000" w:rsidRDefault="00000000">
          <w:pPr>
            <w:pStyle w:val="0CE5C92861277441BEEC74700D9D0CB4"/>
          </w:pPr>
          <w:r>
            <w:t>Departure Flight No.</w:t>
          </w:r>
        </w:p>
      </w:docPartBody>
    </w:docPart>
    <w:docPart>
      <w:docPartPr>
        <w:name w:val="54F7BEC1A0D7704ABF770A4088D73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1A5B2-BEB1-AF4D-A4C8-AE701088E6A7}"/>
      </w:docPartPr>
      <w:docPartBody>
        <w:p w:rsidR="00000000" w:rsidRDefault="00000000">
          <w:pPr>
            <w:pStyle w:val="54F7BEC1A0D7704ABF770A4088D73506"/>
          </w:pPr>
          <w:r>
            <w:t>Departure Time</w:t>
          </w:r>
        </w:p>
      </w:docPartBody>
    </w:docPart>
    <w:docPart>
      <w:docPartPr>
        <w:name w:val="ECFFB7A7EE209244984A7CED7471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D64E8-8EFA-5843-9908-A7F740031F5D}"/>
      </w:docPartPr>
      <w:docPartBody>
        <w:p w:rsidR="00000000" w:rsidRDefault="00000000">
          <w:pPr>
            <w:pStyle w:val="ECFFB7A7EE209244984A7CED7471CFC1"/>
          </w:pPr>
          <w:r>
            <w:t>Arrival Time</w:t>
          </w:r>
        </w:p>
      </w:docPartBody>
    </w:docPart>
    <w:docPart>
      <w:docPartPr>
        <w:name w:val="B280DEEF0F8EC14DA9A3F4779EE4C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7E4F0-6FBC-A74F-A7E5-F8AF7CC731E3}"/>
      </w:docPartPr>
      <w:docPartBody>
        <w:p w:rsidR="00000000" w:rsidRDefault="00000000">
          <w:pPr>
            <w:pStyle w:val="B280DEEF0F8EC14DA9A3F4779EE4CA31"/>
          </w:pPr>
          <w:r>
            <w:t>Hotel</w:t>
          </w:r>
        </w:p>
      </w:docPartBody>
    </w:docPart>
    <w:docPart>
      <w:docPartPr>
        <w:name w:val="524D30DCCC821049AD11C8AD7EEF8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E9693-8817-794A-948D-4A5F31ED2280}"/>
      </w:docPartPr>
      <w:docPartBody>
        <w:p w:rsidR="00000000" w:rsidRDefault="00000000">
          <w:pPr>
            <w:pStyle w:val="524D30DCCC821049AD11C8AD7EEF876F"/>
          </w:pPr>
          <w:r>
            <w:t>Ground Transportation</w:t>
          </w:r>
        </w:p>
      </w:docPartBody>
    </w:docPart>
    <w:docPart>
      <w:docPartPr>
        <w:name w:val="3CCF6ECDF72C3B44AFA9606797749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3E7A6-A0CB-9D44-89CA-DB1CA940C0B1}"/>
      </w:docPartPr>
      <w:docPartBody>
        <w:p w:rsidR="00000000" w:rsidRDefault="00000000">
          <w:pPr>
            <w:pStyle w:val="3CCF6ECDF72C3B44AFA960679774997D"/>
          </w:pPr>
          <w:r>
            <w:t>Main Contact Name/Phone</w:t>
          </w:r>
        </w:p>
      </w:docPartBody>
    </w:docPart>
    <w:docPart>
      <w:docPartPr>
        <w:name w:val="CEFF761DD8420F4A9D7751C216E3E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0D2AE-B2A8-2A47-8EA2-AFA17BD688C0}"/>
      </w:docPartPr>
      <w:docPartBody>
        <w:p w:rsidR="00000000" w:rsidRDefault="00000000">
          <w:pPr>
            <w:pStyle w:val="CEFF761DD8420F4A9D7751C216E3E673"/>
          </w:pPr>
          <w:r>
            <w:t>Return Date</w:t>
          </w:r>
        </w:p>
      </w:docPartBody>
    </w:docPart>
    <w:docPart>
      <w:docPartPr>
        <w:name w:val="D2CAD5B20AC2C44BA738ACDED1845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92D38-F56D-064B-B98C-2DADFD7B8F45}"/>
      </w:docPartPr>
      <w:docPartBody>
        <w:p w:rsidR="00000000" w:rsidRDefault="00000000">
          <w:pPr>
            <w:pStyle w:val="D2CAD5B20AC2C44BA738ACDED18457BC"/>
          </w:pPr>
          <w:r>
            <w:t>Return Airline</w:t>
          </w:r>
        </w:p>
      </w:docPartBody>
    </w:docPart>
    <w:docPart>
      <w:docPartPr>
        <w:name w:val="FA6E022BBE6905499D65179ADE8B2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D3736-ACCC-9040-8B74-AF974EA8BAFC}"/>
      </w:docPartPr>
      <w:docPartBody>
        <w:p w:rsidR="00000000" w:rsidRDefault="00000000">
          <w:pPr>
            <w:pStyle w:val="FA6E022BBE6905499D65179ADE8B2BA5"/>
          </w:pPr>
          <w:r>
            <w:t>Return Flight No.</w:t>
          </w:r>
        </w:p>
      </w:docPartBody>
    </w:docPart>
    <w:docPart>
      <w:docPartPr>
        <w:name w:val="A8FFC549BBFEF3468058E1B0A73CB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F1556-CFC9-9644-90EE-071489E01495}"/>
      </w:docPartPr>
      <w:docPartBody>
        <w:p w:rsidR="00000000" w:rsidRDefault="00000000">
          <w:pPr>
            <w:pStyle w:val="A8FFC549BBFEF3468058E1B0A73CBA8A"/>
          </w:pPr>
          <w:r>
            <w:t>Return Departure Time</w:t>
          </w:r>
        </w:p>
      </w:docPartBody>
    </w:docPart>
    <w:docPart>
      <w:docPartPr>
        <w:name w:val="CABB36C4284B8844A1357882541C5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0E16-BE45-F642-9865-311A1310A74F}"/>
      </w:docPartPr>
      <w:docPartBody>
        <w:p w:rsidR="00000000" w:rsidRDefault="00000000">
          <w:pPr>
            <w:pStyle w:val="CABB36C4284B8844A1357882541C5242"/>
          </w:pPr>
          <w:r>
            <w:t>Day 1</w:t>
          </w:r>
        </w:p>
      </w:docPartBody>
    </w:docPart>
    <w:docPart>
      <w:docPartPr>
        <w:name w:val="F9B6FCB54E8D8241B6FD7147CFD3E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CA7BD-82AD-9449-87DD-17BA6C2E2381}"/>
      </w:docPartPr>
      <w:docPartBody>
        <w:p w:rsidR="00000000" w:rsidRDefault="00000000">
          <w:pPr>
            <w:pStyle w:val="F9B6FCB54E8D8241B6FD7147CFD3E6CD"/>
          </w:pPr>
          <w:r>
            <w:t>Time</w:t>
          </w:r>
        </w:p>
      </w:docPartBody>
    </w:docPart>
    <w:docPart>
      <w:docPartPr>
        <w:name w:val="CB60BDC59D7A48478F6D81D0A2B2A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C9410-3140-1340-990F-01E97FB288B1}"/>
      </w:docPartPr>
      <w:docPartBody>
        <w:p w:rsidR="00000000" w:rsidRDefault="00000000">
          <w:pPr>
            <w:pStyle w:val="CB60BDC59D7A48478F6D81D0A2B2AD3D"/>
          </w:pPr>
          <w:r>
            <w:t>Location</w:t>
          </w:r>
        </w:p>
      </w:docPartBody>
    </w:docPart>
    <w:docPart>
      <w:docPartPr>
        <w:name w:val="E05A565915EFA64F8605D18FFE76C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23FFC-7D38-A84D-B8A1-36F2F7320A9D}"/>
      </w:docPartPr>
      <w:docPartBody>
        <w:p w:rsidR="00000000" w:rsidRDefault="00000000">
          <w:pPr>
            <w:pStyle w:val="E05A565915EFA64F8605D18FFE76CE3A"/>
          </w:pPr>
          <w:r>
            <w:t>Contact Name</w:t>
          </w:r>
        </w:p>
      </w:docPartBody>
    </w:docPart>
    <w:docPart>
      <w:docPartPr>
        <w:name w:val="9C7A19C81EB8A644B6F422A80B247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BFD4E-D34C-C74F-804F-2A442BB02C87}"/>
      </w:docPartPr>
      <w:docPartBody>
        <w:p w:rsidR="00000000" w:rsidRDefault="00000000">
          <w:pPr>
            <w:pStyle w:val="9C7A19C81EB8A644B6F422A80B247F83"/>
          </w:pPr>
          <w:r>
            <w:t>Contact Phone</w:t>
          </w:r>
        </w:p>
      </w:docPartBody>
    </w:docPart>
    <w:docPart>
      <w:docPartPr>
        <w:name w:val="2236FB11E5871A42BF30D605C6A44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A5681-5271-DC46-BAE4-ED6DB54A64BD}"/>
      </w:docPartPr>
      <w:docPartBody>
        <w:p w:rsidR="00000000" w:rsidRDefault="00000000">
          <w:pPr>
            <w:pStyle w:val="2236FB11E5871A42BF30D605C6A443C6"/>
          </w:pPr>
          <w:r>
            <w:t>Breakfast</w:t>
          </w:r>
        </w:p>
      </w:docPartBody>
    </w:docPart>
    <w:docPart>
      <w:docPartPr>
        <w:name w:val="1D44A15471875843AAF38FDC5201D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7AE88-E069-B04A-9F22-9C9F7FFA5B94}"/>
      </w:docPartPr>
      <w:docPartBody>
        <w:p w:rsidR="00000000" w:rsidRDefault="00000000">
          <w:pPr>
            <w:pStyle w:val="1D44A15471875843AAF38FDC5201D6B0"/>
          </w:pPr>
          <w:r>
            <w:t>Technical Workshop</w:t>
          </w:r>
        </w:p>
      </w:docPartBody>
    </w:docPart>
    <w:docPart>
      <w:docPartPr>
        <w:name w:val="4BEBD862F67F9644AF9C2CAB7E95D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FEAC0-42C4-D04F-8735-F0DE082A9A50}"/>
      </w:docPartPr>
      <w:docPartBody>
        <w:p w:rsidR="00000000" w:rsidRDefault="00000000">
          <w:pPr>
            <w:pStyle w:val="4BEBD862F67F9644AF9C2CAB7E95D7F7"/>
          </w:pPr>
          <w:r>
            <w:t>Lunch</w:t>
          </w:r>
        </w:p>
      </w:docPartBody>
    </w:docPart>
    <w:docPart>
      <w:docPartPr>
        <w:name w:val="F050F04A5A88C645AEE4CB24743BC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885CD-9ABA-E549-9175-6D3BB6063B77}"/>
      </w:docPartPr>
      <w:docPartBody>
        <w:p w:rsidR="00000000" w:rsidRDefault="00000000">
          <w:pPr>
            <w:pStyle w:val="F050F04A5A88C645AEE4CB24743BC4D9"/>
          </w:pPr>
          <w:r>
            <w:t>Client Visit</w:t>
          </w:r>
        </w:p>
      </w:docPartBody>
    </w:docPart>
    <w:docPart>
      <w:docPartPr>
        <w:name w:val="133CFEC2BF8D384694D7F13FB4B1F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587E6-13BB-2141-B382-5CA58278038B}"/>
      </w:docPartPr>
      <w:docPartBody>
        <w:p w:rsidR="00000000" w:rsidRDefault="00000000">
          <w:pPr>
            <w:pStyle w:val="133CFEC2BF8D384694D7F13FB4B1F622"/>
          </w:pPr>
          <w:r>
            <w:t>Dinner</w:t>
          </w:r>
        </w:p>
      </w:docPartBody>
    </w:docPart>
    <w:docPart>
      <w:docPartPr>
        <w:name w:val="D133226509581D4AB5370B1611839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FE44C-B60C-2A40-A192-6366B6645E37}"/>
      </w:docPartPr>
      <w:docPartBody>
        <w:p w:rsidR="00000000" w:rsidRDefault="00000000">
          <w:pPr>
            <w:pStyle w:val="D133226509581D4AB5370B16118392E3"/>
          </w:pPr>
          <w:r>
            <w:t>Conference Call Meeting</w:t>
          </w:r>
        </w:p>
      </w:docPartBody>
    </w:docPart>
    <w:docPart>
      <w:docPartPr>
        <w:name w:val="37EE155DCFEED64C9456E47716725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4A9E0-5565-A442-8E53-9699901BC10D}"/>
      </w:docPartPr>
      <w:docPartBody>
        <w:p w:rsidR="00000000" w:rsidRDefault="00000000">
          <w:pPr>
            <w:pStyle w:val="37EE155DCFEED64C9456E477167255D1"/>
          </w:pPr>
          <w:r>
            <w:t>Other</w:t>
          </w:r>
        </w:p>
      </w:docPartBody>
    </w:docPart>
    <w:docPart>
      <w:docPartPr>
        <w:name w:val="00961E3BC26AFD4B9E23B42BBCAD5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E1A00-0289-B84B-B1EA-C3C76BFF129D}"/>
      </w:docPartPr>
      <w:docPartBody>
        <w:p w:rsidR="00000000" w:rsidRDefault="00000000">
          <w:pPr>
            <w:pStyle w:val="00961E3BC26AFD4B9E23B42BBCAD5EAA"/>
          </w:pPr>
          <w:r>
            <w:t>Other</w:t>
          </w:r>
        </w:p>
      </w:docPartBody>
    </w:docPart>
    <w:docPart>
      <w:docPartPr>
        <w:name w:val="410605F29FD63F4EB2EB916E29C5C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86DE5-A9C2-5547-875D-4DFBF0A46303}"/>
      </w:docPartPr>
      <w:docPartBody>
        <w:p w:rsidR="00000000" w:rsidRDefault="00000000">
          <w:pPr>
            <w:pStyle w:val="410605F29FD63F4EB2EB916E29C5CA2C"/>
          </w:pPr>
          <w:r>
            <w:t>Other</w:t>
          </w:r>
        </w:p>
      </w:docPartBody>
    </w:docPart>
    <w:docPart>
      <w:docPartPr>
        <w:name w:val="A0FE3EC2E5C0CF4FB71AEBF5D53CF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C2DCC-3B91-6A4A-A7D4-E06002403027}"/>
      </w:docPartPr>
      <w:docPartBody>
        <w:p w:rsidR="00000000" w:rsidRDefault="00000000">
          <w:pPr>
            <w:pStyle w:val="A0FE3EC2E5C0CF4FB71AEBF5D53CFABC"/>
          </w:pPr>
          <w:r>
            <w:t>Notes/Additional Items</w:t>
          </w:r>
        </w:p>
      </w:docPartBody>
    </w:docPart>
    <w:docPart>
      <w:docPartPr>
        <w:name w:val="B28035980779C749899EA32411DB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1BD5-DC5D-FB41-9502-E95D7353BCFE}"/>
      </w:docPartPr>
      <w:docPartBody>
        <w:p w:rsidR="00000000" w:rsidRDefault="00000000">
          <w:pPr>
            <w:pStyle w:val="B28035980779C749899EA32411DBC69F"/>
          </w:pPr>
          <w:r>
            <w:t>Day 2</w:t>
          </w:r>
        </w:p>
      </w:docPartBody>
    </w:docPart>
    <w:docPart>
      <w:docPartPr>
        <w:name w:val="0E57B10F8817A642A3D90EF3A69CE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5A7C9-0077-024A-A3CF-FE0385FD0E54}"/>
      </w:docPartPr>
      <w:docPartBody>
        <w:p w:rsidR="00000000" w:rsidRDefault="00000000">
          <w:pPr>
            <w:pStyle w:val="0E57B10F8817A642A3D90EF3A69CEB42"/>
          </w:pPr>
          <w:r>
            <w:t>Time</w:t>
          </w:r>
        </w:p>
      </w:docPartBody>
    </w:docPart>
    <w:docPart>
      <w:docPartPr>
        <w:name w:val="5E2AA7B4684B124B9A29CCB85B7B3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0B129-A91E-C045-999C-A8DF81A5A6CA}"/>
      </w:docPartPr>
      <w:docPartBody>
        <w:p w:rsidR="00000000" w:rsidRDefault="00000000">
          <w:pPr>
            <w:pStyle w:val="5E2AA7B4684B124B9A29CCB85B7B33C9"/>
          </w:pPr>
          <w:r>
            <w:t>Location</w:t>
          </w:r>
        </w:p>
      </w:docPartBody>
    </w:docPart>
    <w:docPart>
      <w:docPartPr>
        <w:name w:val="3174362A31D7DE43B3F5641CC5839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00451-DCC5-FD45-A745-44826A513521}"/>
      </w:docPartPr>
      <w:docPartBody>
        <w:p w:rsidR="00000000" w:rsidRDefault="00000000">
          <w:pPr>
            <w:pStyle w:val="3174362A31D7DE43B3F5641CC583995F"/>
          </w:pPr>
          <w:r>
            <w:t>Contact Name</w:t>
          </w:r>
        </w:p>
      </w:docPartBody>
    </w:docPart>
    <w:docPart>
      <w:docPartPr>
        <w:name w:val="70B8B1D0923C104FA29281DA23A55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F998E-3C2D-7F42-AA1B-2AE7D5E0B0A3}"/>
      </w:docPartPr>
      <w:docPartBody>
        <w:p w:rsidR="00000000" w:rsidRDefault="00000000">
          <w:pPr>
            <w:pStyle w:val="70B8B1D0923C104FA29281DA23A5533B"/>
          </w:pPr>
          <w:r>
            <w:t>Contact Phone</w:t>
          </w:r>
        </w:p>
      </w:docPartBody>
    </w:docPart>
    <w:docPart>
      <w:docPartPr>
        <w:name w:val="E775BAC68DC2B2488AA9C27CA847D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F6697-5822-124F-98F6-B3662FF11B8E}"/>
      </w:docPartPr>
      <w:docPartBody>
        <w:p w:rsidR="00000000" w:rsidRDefault="00000000">
          <w:pPr>
            <w:pStyle w:val="E775BAC68DC2B2488AA9C27CA847D828"/>
          </w:pPr>
          <w:r>
            <w:t>Breakfast</w:t>
          </w:r>
        </w:p>
      </w:docPartBody>
    </w:docPart>
    <w:docPart>
      <w:docPartPr>
        <w:name w:val="0E0695B48477A94ABF7DC8A2A6617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012E4-0557-6646-A786-F726789ED486}"/>
      </w:docPartPr>
      <w:docPartBody>
        <w:p w:rsidR="00000000" w:rsidRDefault="00000000">
          <w:pPr>
            <w:pStyle w:val="0E0695B48477A94ABF7DC8A2A6617138"/>
          </w:pPr>
          <w:r>
            <w:t>Technical Workshop</w:t>
          </w:r>
        </w:p>
      </w:docPartBody>
    </w:docPart>
    <w:docPart>
      <w:docPartPr>
        <w:name w:val="253C14B6CD2F194BAA2E23E28CA8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FC2F-AB87-8F42-9557-D6891722DB2C}"/>
      </w:docPartPr>
      <w:docPartBody>
        <w:p w:rsidR="00000000" w:rsidRDefault="00000000">
          <w:pPr>
            <w:pStyle w:val="253C14B6CD2F194BAA2E23E28CA85B46"/>
          </w:pPr>
          <w:r>
            <w:t>Lunch</w:t>
          </w:r>
        </w:p>
      </w:docPartBody>
    </w:docPart>
    <w:docPart>
      <w:docPartPr>
        <w:name w:val="8A9E94821ECBF2479093ED25C4E7B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0D93B-44B3-7347-A9DE-004E3115CC7B}"/>
      </w:docPartPr>
      <w:docPartBody>
        <w:p w:rsidR="00000000" w:rsidRDefault="00000000">
          <w:pPr>
            <w:pStyle w:val="8A9E94821ECBF2479093ED25C4E7BE9B"/>
          </w:pPr>
          <w:r>
            <w:t>Client Visit</w:t>
          </w:r>
        </w:p>
      </w:docPartBody>
    </w:docPart>
    <w:docPart>
      <w:docPartPr>
        <w:name w:val="14D5356674EA674AA177D3DE20190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B3340-8D1E-C348-8337-86500A93884F}"/>
      </w:docPartPr>
      <w:docPartBody>
        <w:p w:rsidR="00000000" w:rsidRDefault="00000000">
          <w:pPr>
            <w:pStyle w:val="14D5356674EA674AA177D3DE2019095F"/>
          </w:pPr>
          <w:r>
            <w:t>Dinner</w:t>
          </w:r>
        </w:p>
      </w:docPartBody>
    </w:docPart>
    <w:docPart>
      <w:docPartPr>
        <w:name w:val="F19A28B3C2B5544E886963753B247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96F3E-D1E1-FE4C-AE4F-E5F63FBFBAB5}"/>
      </w:docPartPr>
      <w:docPartBody>
        <w:p w:rsidR="00000000" w:rsidRDefault="00000000">
          <w:pPr>
            <w:pStyle w:val="F19A28B3C2B5544E886963753B2471DC"/>
          </w:pPr>
          <w:r>
            <w:t>Conference Call Meeting</w:t>
          </w:r>
        </w:p>
      </w:docPartBody>
    </w:docPart>
    <w:docPart>
      <w:docPartPr>
        <w:name w:val="C34AADC9EA66DD49B88BDBD772E5B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3E5C8-BE8E-134A-96A4-3B96B46364D0}"/>
      </w:docPartPr>
      <w:docPartBody>
        <w:p w:rsidR="00000000" w:rsidRDefault="00000000">
          <w:pPr>
            <w:pStyle w:val="C34AADC9EA66DD49B88BDBD772E5BD21"/>
          </w:pPr>
          <w:r>
            <w:t>Other</w:t>
          </w:r>
        </w:p>
      </w:docPartBody>
    </w:docPart>
    <w:docPart>
      <w:docPartPr>
        <w:name w:val="7C14A3C5EE445A4398D7D9EAE09C2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73030-FA69-DE4B-B360-B60CBEFF54C5}"/>
      </w:docPartPr>
      <w:docPartBody>
        <w:p w:rsidR="00000000" w:rsidRDefault="00000000">
          <w:pPr>
            <w:pStyle w:val="7C14A3C5EE445A4398D7D9EAE09C2507"/>
          </w:pPr>
          <w:r>
            <w:t>Other</w:t>
          </w:r>
        </w:p>
      </w:docPartBody>
    </w:docPart>
    <w:docPart>
      <w:docPartPr>
        <w:name w:val="067ED1525937DC4CB086579FD33AD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6A0D2-307F-C748-94C0-666C47BE437A}"/>
      </w:docPartPr>
      <w:docPartBody>
        <w:p w:rsidR="00000000" w:rsidRDefault="00000000">
          <w:pPr>
            <w:pStyle w:val="067ED1525937DC4CB086579FD33AD756"/>
          </w:pPr>
          <w:r>
            <w:t>Other</w:t>
          </w:r>
        </w:p>
      </w:docPartBody>
    </w:docPart>
    <w:docPart>
      <w:docPartPr>
        <w:name w:val="2920AF98C49D6C49BE9D3CA18CC76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FDC9-3E29-634C-A0E3-0D45B2142BE3}"/>
      </w:docPartPr>
      <w:docPartBody>
        <w:p w:rsidR="00000000" w:rsidRDefault="00000000">
          <w:pPr>
            <w:pStyle w:val="2920AF98C49D6C49BE9D3CA18CC7614B"/>
          </w:pPr>
          <w:r>
            <w:t>Notes/Additional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F2741D7557B4A9C189DE312428F3D">
    <w:name w:val="CC4F2741D7557B4A9C189DE312428F3D"/>
  </w:style>
  <w:style w:type="paragraph" w:customStyle="1" w:styleId="040E79E8F8A18040821A71A490DD5746">
    <w:name w:val="040E79E8F8A18040821A71A490DD5746"/>
  </w:style>
  <w:style w:type="paragraph" w:customStyle="1" w:styleId="FE47E878B7FAE44E9635434DF71790F0">
    <w:name w:val="FE47E878B7FAE44E9635434DF71790F0"/>
  </w:style>
  <w:style w:type="paragraph" w:customStyle="1" w:styleId="DF023E73AA96674FA141FF1EDC4E4302">
    <w:name w:val="DF023E73AA96674FA141FF1EDC4E4302"/>
  </w:style>
  <w:style w:type="paragraph" w:customStyle="1" w:styleId="2FB42617EFE3B14A9580053143B7EA70">
    <w:name w:val="2FB42617EFE3B14A9580053143B7EA70"/>
  </w:style>
  <w:style w:type="paragraph" w:customStyle="1" w:styleId="0E3E317E22F62C49A063EB3F9E2913BF">
    <w:name w:val="0E3E317E22F62C49A063EB3F9E2913BF"/>
  </w:style>
  <w:style w:type="paragraph" w:customStyle="1" w:styleId="00A2505231D05A4292F4891D907A0D9F">
    <w:name w:val="00A2505231D05A4292F4891D907A0D9F"/>
  </w:style>
  <w:style w:type="paragraph" w:customStyle="1" w:styleId="F0E292CCDDC3C444AAC83A54D8010DC5">
    <w:name w:val="F0E292CCDDC3C444AAC83A54D8010DC5"/>
  </w:style>
  <w:style w:type="paragraph" w:customStyle="1" w:styleId="0CE5C92861277441BEEC74700D9D0CB4">
    <w:name w:val="0CE5C92861277441BEEC74700D9D0CB4"/>
  </w:style>
  <w:style w:type="paragraph" w:customStyle="1" w:styleId="54F7BEC1A0D7704ABF770A4088D73506">
    <w:name w:val="54F7BEC1A0D7704ABF770A4088D73506"/>
  </w:style>
  <w:style w:type="paragraph" w:customStyle="1" w:styleId="ECFFB7A7EE209244984A7CED7471CFC1">
    <w:name w:val="ECFFB7A7EE209244984A7CED7471CFC1"/>
  </w:style>
  <w:style w:type="paragraph" w:customStyle="1" w:styleId="B280DEEF0F8EC14DA9A3F4779EE4CA31">
    <w:name w:val="B280DEEF0F8EC14DA9A3F4779EE4CA31"/>
  </w:style>
  <w:style w:type="paragraph" w:customStyle="1" w:styleId="524D30DCCC821049AD11C8AD7EEF876F">
    <w:name w:val="524D30DCCC821049AD11C8AD7EEF876F"/>
  </w:style>
  <w:style w:type="paragraph" w:customStyle="1" w:styleId="3CCF6ECDF72C3B44AFA960679774997D">
    <w:name w:val="3CCF6ECDF72C3B44AFA960679774997D"/>
  </w:style>
  <w:style w:type="paragraph" w:customStyle="1" w:styleId="CEFF761DD8420F4A9D7751C216E3E673">
    <w:name w:val="CEFF761DD8420F4A9D7751C216E3E673"/>
  </w:style>
  <w:style w:type="paragraph" w:customStyle="1" w:styleId="D2CAD5B20AC2C44BA738ACDED18457BC">
    <w:name w:val="D2CAD5B20AC2C44BA738ACDED18457BC"/>
  </w:style>
  <w:style w:type="paragraph" w:customStyle="1" w:styleId="FA6E022BBE6905499D65179ADE8B2BA5">
    <w:name w:val="FA6E022BBE6905499D65179ADE8B2BA5"/>
  </w:style>
  <w:style w:type="paragraph" w:customStyle="1" w:styleId="A8FFC549BBFEF3468058E1B0A73CBA8A">
    <w:name w:val="A8FFC549BBFEF3468058E1B0A73CBA8A"/>
  </w:style>
  <w:style w:type="paragraph" w:customStyle="1" w:styleId="CABB36C4284B8844A1357882541C5242">
    <w:name w:val="CABB36C4284B8844A1357882541C5242"/>
  </w:style>
  <w:style w:type="paragraph" w:customStyle="1" w:styleId="F9B6FCB54E8D8241B6FD7147CFD3E6CD">
    <w:name w:val="F9B6FCB54E8D8241B6FD7147CFD3E6CD"/>
  </w:style>
  <w:style w:type="paragraph" w:customStyle="1" w:styleId="CB60BDC59D7A48478F6D81D0A2B2AD3D">
    <w:name w:val="CB60BDC59D7A48478F6D81D0A2B2AD3D"/>
  </w:style>
  <w:style w:type="paragraph" w:customStyle="1" w:styleId="E05A565915EFA64F8605D18FFE76CE3A">
    <w:name w:val="E05A565915EFA64F8605D18FFE76CE3A"/>
  </w:style>
  <w:style w:type="paragraph" w:customStyle="1" w:styleId="9C7A19C81EB8A644B6F422A80B247F83">
    <w:name w:val="9C7A19C81EB8A644B6F422A80B247F83"/>
  </w:style>
  <w:style w:type="paragraph" w:customStyle="1" w:styleId="2236FB11E5871A42BF30D605C6A443C6">
    <w:name w:val="2236FB11E5871A42BF30D605C6A443C6"/>
  </w:style>
  <w:style w:type="paragraph" w:customStyle="1" w:styleId="1D44A15471875843AAF38FDC5201D6B0">
    <w:name w:val="1D44A15471875843AAF38FDC5201D6B0"/>
  </w:style>
  <w:style w:type="paragraph" w:customStyle="1" w:styleId="4BEBD862F67F9644AF9C2CAB7E95D7F7">
    <w:name w:val="4BEBD862F67F9644AF9C2CAB7E95D7F7"/>
  </w:style>
  <w:style w:type="paragraph" w:customStyle="1" w:styleId="F050F04A5A88C645AEE4CB24743BC4D9">
    <w:name w:val="F050F04A5A88C645AEE4CB24743BC4D9"/>
  </w:style>
  <w:style w:type="paragraph" w:customStyle="1" w:styleId="133CFEC2BF8D384694D7F13FB4B1F622">
    <w:name w:val="133CFEC2BF8D384694D7F13FB4B1F622"/>
  </w:style>
  <w:style w:type="paragraph" w:customStyle="1" w:styleId="D133226509581D4AB5370B16118392E3">
    <w:name w:val="D133226509581D4AB5370B16118392E3"/>
  </w:style>
  <w:style w:type="paragraph" w:customStyle="1" w:styleId="37EE155DCFEED64C9456E477167255D1">
    <w:name w:val="37EE155DCFEED64C9456E477167255D1"/>
  </w:style>
  <w:style w:type="paragraph" w:customStyle="1" w:styleId="00961E3BC26AFD4B9E23B42BBCAD5EAA">
    <w:name w:val="00961E3BC26AFD4B9E23B42BBCAD5EAA"/>
  </w:style>
  <w:style w:type="paragraph" w:customStyle="1" w:styleId="410605F29FD63F4EB2EB916E29C5CA2C">
    <w:name w:val="410605F29FD63F4EB2EB916E29C5CA2C"/>
  </w:style>
  <w:style w:type="paragraph" w:customStyle="1" w:styleId="A0FE3EC2E5C0CF4FB71AEBF5D53CFABC">
    <w:name w:val="A0FE3EC2E5C0CF4FB71AEBF5D53CFABC"/>
  </w:style>
  <w:style w:type="paragraph" w:customStyle="1" w:styleId="B28035980779C749899EA32411DBC69F">
    <w:name w:val="B28035980779C749899EA32411DBC69F"/>
  </w:style>
  <w:style w:type="paragraph" w:customStyle="1" w:styleId="0E57B10F8817A642A3D90EF3A69CEB42">
    <w:name w:val="0E57B10F8817A642A3D90EF3A69CEB42"/>
  </w:style>
  <w:style w:type="paragraph" w:customStyle="1" w:styleId="5E2AA7B4684B124B9A29CCB85B7B33C9">
    <w:name w:val="5E2AA7B4684B124B9A29CCB85B7B33C9"/>
  </w:style>
  <w:style w:type="paragraph" w:customStyle="1" w:styleId="3174362A31D7DE43B3F5641CC583995F">
    <w:name w:val="3174362A31D7DE43B3F5641CC583995F"/>
  </w:style>
  <w:style w:type="paragraph" w:customStyle="1" w:styleId="70B8B1D0923C104FA29281DA23A5533B">
    <w:name w:val="70B8B1D0923C104FA29281DA23A5533B"/>
  </w:style>
  <w:style w:type="paragraph" w:customStyle="1" w:styleId="E775BAC68DC2B2488AA9C27CA847D828">
    <w:name w:val="E775BAC68DC2B2488AA9C27CA847D828"/>
  </w:style>
  <w:style w:type="paragraph" w:customStyle="1" w:styleId="0E0695B48477A94ABF7DC8A2A6617138">
    <w:name w:val="0E0695B48477A94ABF7DC8A2A6617138"/>
  </w:style>
  <w:style w:type="paragraph" w:customStyle="1" w:styleId="253C14B6CD2F194BAA2E23E28CA85B46">
    <w:name w:val="253C14B6CD2F194BAA2E23E28CA85B46"/>
  </w:style>
  <w:style w:type="paragraph" w:customStyle="1" w:styleId="8A9E94821ECBF2479093ED25C4E7BE9B">
    <w:name w:val="8A9E94821ECBF2479093ED25C4E7BE9B"/>
  </w:style>
  <w:style w:type="paragraph" w:customStyle="1" w:styleId="14D5356674EA674AA177D3DE2019095F">
    <w:name w:val="14D5356674EA674AA177D3DE2019095F"/>
  </w:style>
  <w:style w:type="paragraph" w:customStyle="1" w:styleId="F19A28B3C2B5544E886963753B2471DC">
    <w:name w:val="F19A28B3C2B5544E886963753B2471DC"/>
  </w:style>
  <w:style w:type="paragraph" w:customStyle="1" w:styleId="C34AADC9EA66DD49B88BDBD772E5BD21">
    <w:name w:val="C34AADC9EA66DD49B88BDBD772E5BD21"/>
  </w:style>
  <w:style w:type="paragraph" w:customStyle="1" w:styleId="7C14A3C5EE445A4398D7D9EAE09C2507">
    <w:name w:val="7C14A3C5EE445A4398D7D9EAE09C2507"/>
  </w:style>
  <w:style w:type="paragraph" w:customStyle="1" w:styleId="067ED1525937DC4CB086579FD33AD756">
    <w:name w:val="067ED1525937DC4CB086579FD33AD756"/>
  </w:style>
  <w:style w:type="paragraph" w:customStyle="1" w:styleId="2920AF98C49D6C49BE9D3CA18CC7614B">
    <w:name w:val="2920AF98C49D6C49BE9D3CA18CC761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F2F5064-1345-470E-9511-8B5E6C698A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{8F37DF8F-C5FA-F64F-9330-8AA27C7BB574}tf16402104.dotx</Template>
  <TotalTime>0</TotalTime>
  <Pages>1</Pages>
  <Words>84</Words>
  <Characters>756</Characters>
  <Application>Microsoft Office Word</Application>
  <DocSecurity>0</DocSecurity>
  <Lines>6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VADEPEER VADEPEER</dc:creator>
  <cp:keywords/>
  <dc:description/>
  <cp:lastModifiedBy>VADEPEER VADEPEER</cp:lastModifiedBy>
  <cp:revision>2</cp:revision>
  <cp:lastPrinted>2003-07-10T16:26:00Z</cp:lastPrinted>
  <dcterms:created xsi:type="dcterms:W3CDTF">2023-02-14T04:17:00Z</dcterms:created>
  <dcterms:modified xsi:type="dcterms:W3CDTF">2023-02-14T04:17:00Z</dcterms:modified>
</cp:coreProperties>
</file>